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Pr="00843CE2" w:rsidRDefault="009B2485" w:rsidP="009B2485">
      <w:pPr>
        <w:jc w:val="center"/>
        <w:rPr>
          <w:b/>
          <w:bCs/>
          <w:sz w:val="28"/>
          <w:szCs w:val="32"/>
        </w:rPr>
      </w:pPr>
      <w:r w:rsidRPr="00843CE2">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Pr="00843CE2" w:rsidRDefault="009B2485" w:rsidP="009B2485">
      <w:pPr>
        <w:jc w:val="center"/>
        <w:rPr>
          <w:b/>
          <w:bCs/>
          <w:sz w:val="28"/>
          <w:szCs w:val="32"/>
        </w:rPr>
      </w:pPr>
    </w:p>
    <w:p w14:paraId="7EDD16A0" w14:textId="77777777" w:rsidR="009B2485" w:rsidRPr="00843CE2" w:rsidRDefault="009B2485" w:rsidP="009B2485">
      <w:pPr>
        <w:jc w:val="center"/>
        <w:rPr>
          <w:b/>
          <w:bCs/>
          <w:sz w:val="28"/>
          <w:szCs w:val="32"/>
        </w:rPr>
      </w:pPr>
    </w:p>
    <w:p w14:paraId="02B9E167" w14:textId="77777777" w:rsidR="009B2485" w:rsidRPr="00843CE2" w:rsidRDefault="009B2485" w:rsidP="009B2485">
      <w:pPr>
        <w:jc w:val="center"/>
        <w:rPr>
          <w:b/>
          <w:bCs/>
          <w:sz w:val="28"/>
          <w:szCs w:val="32"/>
        </w:rPr>
      </w:pPr>
    </w:p>
    <w:p w14:paraId="3008E7D6" w14:textId="77777777" w:rsidR="009B2485" w:rsidRPr="00843CE2" w:rsidRDefault="009B2485" w:rsidP="009B2485">
      <w:pPr>
        <w:jc w:val="center"/>
        <w:rPr>
          <w:b/>
          <w:bCs/>
          <w:sz w:val="28"/>
          <w:szCs w:val="28"/>
        </w:rPr>
      </w:pPr>
      <w:r w:rsidRPr="00843CE2">
        <w:rPr>
          <w:b/>
          <w:bCs/>
          <w:sz w:val="28"/>
          <w:szCs w:val="28"/>
        </w:rPr>
        <w:t>FACULTY OF COMPUTING</w:t>
      </w:r>
    </w:p>
    <w:p w14:paraId="60B2D828" w14:textId="77777777" w:rsidR="009B2485" w:rsidRPr="00843CE2" w:rsidRDefault="009B2485" w:rsidP="009B2485">
      <w:pPr>
        <w:jc w:val="center"/>
        <w:rPr>
          <w:b/>
          <w:bCs/>
          <w:sz w:val="28"/>
          <w:szCs w:val="28"/>
        </w:rPr>
      </w:pPr>
    </w:p>
    <w:p w14:paraId="481B5816" w14:textId="77777777" w:rsidR="009B2485" w:rsidRPr="00843CE2" w:rsidRDefault="009B2485" w:rsidP="009B2485">
      <w:pPr>
        <w:jc w:val="center"/>
        <w:rPr>
          <w:b/>
          <w:bCs/>
          <w:sz w:val="28"/>
          <w:szCs w:val="28"/>
        </w:rPr>
      </w:pPr>
      <w:r w:rsidRPr="00843CE2">
        <w:rPr>
          <w:b/>
          <w:bCs/>
          <w:sz w:val="28"/>
          <w:szCs w:val="28"/>
        </w:rPr>
        <w:t>UNIVERSITI TEKNOLOGI MALAYSIA</w:t>
      </w:r>
    </w:p>
    <w:p w14:paraId="5C0F30DD" w14:textId="77777777" w:rsidR="009B2485" w:rsidRPr="00843CE2" w:rsidRDefault="009B2485" w:rsidP="009B2485">
      <w:pPr>
        <w:jc w:val="center"/>
        <w:rPr>
          <w:b/>
          <w:bCs/>
          <w:sz w:val="28"/>
          <w:szCs w:val="28"/>
        </w:rPr>
      </w:pPr>
    </w:p>
    <w:p w14:paraId="4DD26534" w14:textId="77777777" w:rsidR="009B2485" w:rsidRPr="00843CE2" w:rsidRDefault="009B2485" w:rsidP="009B2485">
      <w:pPr>
        <w:jc w:val="center"/>
        <w:rPr>
          <w:sz w:val="28"/>
          <w:szCs w:val="28"/>
        </w:rPr>
      </w:pPr>
      <w:r w:rsidRPr="00843CE2">
        <w:rPr>
          <w:b/>
          <w:bCs/>
          <w:sz w:val="28"/>
          <w:szCs w:val="28"/>
        </w:rPr>
        <w:t>DATA STRUCTRUE &amp; ALGORITHM</w:t>
      </w:r>
      <w:r w:rsidRPr="00843CE2">
        <w:rPr>
          <w:sz w:val="28"/>
          <w:szCs w:val="28"/>
        </w:rPr>
        <w:br/>
        <w:t>(MECS0023)</w:t>
      </w:r>
    </w:p>
    <w:p w14:paraId="1B814A58" w14:textId="77777777" w:rsidR="009B2485" w:rsidRPr="00843CE2" w:rsidRDefault="009B2485" w:rsidP="009B2485">
      <w:pPr>
        <w:jc w:val="center"/>
        <w:rPr>
          <w:sz w:val="28"/>
          <w:szCs w:val="28"/>
        </w:rPr>
      </w:pPr>
    </w:p>
    <w:p w14:paraId="4A0DCC43" w14:textId="77777777" w:rsidR="009B2485" w:rsidRPr="00843CE2" w:rsidRDefault="009B2485" w:rsidP="009B2485">
      <w:pPr>
        <w:jc w:val="center"/>
        <w:rPr>
          <w:sz w:val="28"/>
          <w:szCs w:val="28"/>
        </w:rPr>
      </w:pPr>
      <w:r w:rsidRPr="00843CE2">
        <w:rPr>
          <w:sz w:val="28"/>
          <w:szCs w:val="28"/>
        </w:rPr>
        <w:t>SEMESTER 2 2023/2024</w:t>
      </w:r>
    </w:p>
    <w:p w14:paraId="0E620C52" w14:textId="77777777" w:rsidR="009B2485" w:rsidRPr="00843CE2" w:rsidRDefault="009B2485" w:rsidP="009B2485">
      <w:pPr>
        <w:jc w:val="center"/>
        <w:rPr>
          <w:sz w:val="28"/>
          <w:szCs w:val="28"/>
        </w:rPr>
      </w:pPr>
      <w:r w:rsidRPr="00843CE2">
        <w:rPr>
          <w:sz w:val="28"/>
          <w:szCs w:val="28"/>
        </w:rPr>
        <w:br/>
      </w:r>
      <w:r w:rsidRPr="00843CE2">
        <w:rPr>
          <w:sz w:val="28"/>
          <w:szCs w:val="28"/>
        </w:rPr>
        <w:br/>
        <w:t>Mini Project Documentation</w:t>
      </w:r>
    </w:p>
    <w:p w14:paraId="627F616E" w14:textId="77777777" w:rsidR="009B2485" w:rsidRPr="00843CE2" w:rsidRDefault="009B2485" w:rsidP="009B2485">
      <w:pPr>
        <w:jc w:val="center"/>
        <w:rPr>
          <w:b/>
          <w:bCs/>
          <w:sz w:val="28"/>
          <w:szCs w:val="28"/>
        </w:rPr>
      </w:pPr>
      <w:r w:rsidRPr="00843CE2">
        <w:rPr>
          <w:b/>
          <w:bCs/>
          <w:sz w:val="28"/>
          <w:szCs w:val="28"/>
        </w:rPr>
        <w:t>Student Course Management System</w:t>
      </w:r>
    </w:p>
    <w:p w14:paraId="4BC9A947" w14:textId="77777777" w:rsidR="009B2485" w:rsidRPr="00843CE2" w:rsidRDefault="009B2485" w:rsidP="009B2485">
      <w:pPr>
        <w:jc w:val="center"/>
        <w:rPr>
          <w:b/>
          <w:bCs/>
          <w:sz w:val="28"/>
          <w:szCs w:val="28"/>
        </w:rPr>
      </w:pPr>
    </w:p>
    <w:p w14:paraId="126FED5A" w14:textId="77777777" w:rsidR="009B2485" w:rsidRPr="00843CE2" w:rsidRDefault="009B2485" w:rsidP="009B2485">
      <w:pPr>
        <w:jc w:val="center"/>
        <w:rPr>
          <w:b/>
          <w:bCs/>
          <w:sz w:val="28"/>
          <w:szCs w:val="28"/>
        </w:rPr>
      </w:pPr>
      <w:r w:rsidRPr="00843CE2">
        <w:rPr>
          <w:b/>
          <w:bCs/>
          <w:sz w:val="28"/>
          <w:szCs w:val="28"/>
        </w:rPr>
        <w:t>By</w:t>
      </w:r>
    </w:p>
    <w:p w14:paraId="44323E6F" w14:textId="2E98C049" w:rsidR="009B2485" w:rsidRPr="00843CE2" w:rsidRDefault="009B2485" w:rsidP="00ED0CB3">
      <w:pPr>
        <w:pStyle w:val="ListParagraph"/>
        <w:numPr>
          <w:ilvl w:val="0"/>
          <w:numId w:val="1"/>
        </w:numPr>
        <w:jc w:val="center"/>
        <w:rPr>
          <w:b/>
          <w:bCs/>
          <w:sz w:val="28"/>
          <w:szCs w:val="28"/>
        </w:rPr>
      </w:pPr>
      <w:r w:rsidRPr="00843CE2">
        <w:rPr>
          <w:b/>
          <w:bCs/>
          <w:sz w:val="28"/>
          <w:szCs w:val="28"/>
        </w:rPr>
        <w:t>Pang Siew La – MECS235008</w:t>
      </w:r>
    </w:p>
    <w:p w14:paraId="1527CB95" w14:textId="3DA34C18" w:rsidR="00ED0CB3" w:rsidRDefault="0058159D" w:rsidP="00ED0CB3">
      <w:pPr>
        <w:pStyle w:val="ListParagraph"/>
        <w:numPr>
          <w:ilvl w:val="0"/>
          <w:numId w:val="1"/>
        </w:numPr>
        <w:jc w:val="center"/>
        <w:rPr>
          <w:b/>
          <w:bCs/>
          <w:sz w:val="28"/>
          <w:szCs w:val="28"/>
        </w:rPr>
      </w:pPr>
      <w:r>
        <w:rPr>
          <w:b/>
          <w:bCs/>
          <w:sz w:val="28"/>
          <w:szCs w:val="28"/>
        </w:rPr>
        <w:t>Ng Chi Yuan – MECS253xxx</w:t>
      </w:r>
    </w:p>
    <w:p w14:paraId="09BC113A" w14:textId="0798D5BD" w:rsidR="0058159D" w:rsidRDefault="0058159D" w:rsidP="00ED0CB3">
      <w:pPr>
        <w:pStyle w:val="ListParagraph"/>
        <w:numPr>
          <w:ilvl w:val="0"/>
          <w:numId w:val="1"/>
        </w:numPr>
        <w:jc w:val="center"/>
        <w:rPr>
          <w:b/>
          <w:bCs/>
          <w:sz w:val="28"/>
          <w:szCs w:val="28"/>
        </w:rPr>
      </w:pPr>
      <w:r>
        <w:rPr>
          <w:b/>
          <w:bCs/>
          <w:sz w:val="28"/>
          <w:szCs w:val="28"/>
        </w:rPr>
        <w:t xml:space="preserve">Ooi Soo Han –  </w:t>
      </w:r>
      <w:r w:rsidR="00B12003">
        <w:rPr>
          <w:b/>
          <w:bCs/>
          <w:sz w:val="28"/>
          <w:szCs w:val="28"/>
          <w:lang w:val="en-MY"/>
        </w:rPr>
        <w:t>MECS235010</w:t>
      </w:r>
    </w:p>
    <w:p w14:paraId="3094C93A" w14:textId="22483202" w:rsidR="0058159D" w:rsidRPr="00843CE2" w:rsidRDefault="0058159D" w:rsidP="00ED0CB3">
      <w:pPr>
        <w:pStyle w:val="ListParagraph"/>
        <w:numPr>
          <w:ilvl w:val="0"/>
          <w:numId w:val="1"/>
        </w:numPr>
        <w:jc w:val="center"/>
        <w:rPr>
          <w:b/>
          <w:bCs/>
          <w:sz w:val="28"/>
          <w:szCs w:val="28"/>
        </w:rPr>
      </w:pPr>
      <w:r>
        <w:rPr>
          <w:b/>
          <w:bCs/>
          <w:sz w:val="28"/>
          <w:szCs w:val="28"/>
        </w:rPr>
        <w:t>Tan Kai Siang – MECS253xxx</w:t>
      </w:r>
    </w:p>
    <w:p w14:paraId="569205C2" w14:textId="77777777" w:rsidR="009B2485" w:rsidRPr="00843CE2" w:rsidRDefault="009B2485" w:rsidP="009B2485">
      <w:pPr>
        <w:jc w:val="center"/>
        <w:rPr>
          <w:sz w:val="28"/>
          <w:szCs w:val="28"/>
        </w:rPr>
      </w:pPr>
    </w:p>
    <w:p w14:paraId="3AF3D0B9" w14:textId="77777777" w:rsidR="009B2485" w:rsidRPr="00843CE2" w:rsidRDefault="009B2485" w:rsidP="009B2485">
      <w:pPr>
        <w:jc w:val="center"/>
        <w:rPr>
          <w:b/>
          <w:bCs/>
          <w:sz w:val="28"/>
          <w:szCs w:val="28"/>
        </w:rPr>
      </w:pPr>
      <w:r w:rsidRPr="00843CE2">
        <w:rPr>
          <w:sz w:val="28"/>
          <w:szCs w:val="28"/>
        </w:rPr>
        <w:br/>
      </w:r>
      <w:r w:rsidRPr="00843CE2">
        <w:rPr>
          <w:sz w:val="28"/>
          <w:szCs w:val="28"/>
        </w:rPr>
        <w:br/>
      </w:r>
      <w:r w:rsidRPr="00843CE2">
        <w:rPr>
          <w:b/>
          <w:bCs/>
          <w:sz w:val="28"/>
          <w:szCs w:val="28"/>
        </w:rPr>
        <w:t>Section 52</w:t>
      </w:r>
    </w:p>
    <w:p w14:paraId="369B1C9A" w14:textId="77777777" w:rsidR="009B2485" w:rsidRPr="00843CE2" w:rsidRDefault="009B2485" w:rsidP="009B2485">
      <w:pPr>
        <w:jc w:val="center"/>
        <w:rPr>
          <w:b/>
          <w:bCs/>
          <w:sz w:val="28"/>
          <w:szCs w:val="28"/>
        </w:rPr>
      </w:pPr>
    </w:p>
    <w:p w14:paraId="77A52026" w14:textId="77777777" w:rsidR="009B2485" w:rsidRPr="00843CE2" w:rsidRDefault="009B2485" w:rsidP="009B2485">
      <w:pPr>
        <w:jc w:val="center"/>
        <w:rPr>
          <w:b/>
          <w:bCs/>
          <w:sz w:val="28"/>
          <w:szCs w:val="28"/>
        </w:rPr>
      </w:pPr>
      <w:r w:rsidRPr="00843CE2">
        <w:rPr>
          <w:b/>
          <w:bCs/>
          <w:sz w:val="28"/>
          <w:szCs w:val="28"/>
        </w:rPr>
        <w:t xml:space="preserve">Lecturer: </w:t>
      </w:r>
    </w:p>
    <w:p w14:paraId="14CF5AB4" w14:textId="77777777" w:rsidR="009B2485" w:rsidRPr="00843CE2" w:rsidRDefault="009B2485" w:rsidP="009B2485">
      <w:pPr>
        <w:jc w:val="center"/>
        <w:rPr>
          <w:b/>
          <w:bCs/>
          <w:sz w:val="28"/>
          <w:szCs w:val="28"/>
        </w:rPr>
      </w:pPr>
      <w:r w:rsidRPr="00843CE2">
        <w:rPr>
          <w:b/>
          <w:bCs/>
          <w:sz w:val="28"/>
          <w:szCs w:val="28"/>
        </w:rPr>
        <w:t>Pang Yee Yong</w:t>
      </w:r>
    </w:p>
    <w:p w14:paraId="71D75978" w14:textId="77777777" w:rsidR="009B2485" w:rsidRPr="00843CE2" w:rsidRDefault="009B2485" w:rsidP="009B2485">
      <w:pPr>
        <w:jc w:val="center"/>
        <w:rPr>
          <w:b/>
          <w:bCs/>
          <w:sz w:val="28"/>
          <w:szCs w:val="28"/>
        </w:rPr>
      </w:pPr>
    </w:p>
    <w:p w14:paraId="6D9045A1" w14:textId="77777777" w:rsidR="009B2485" w:rsidRPr="00843CE2" w:rsidRDefault="009B2485" w:rsidP="009B2485">
      <w:pPr>
        <w:jc w:val="center"/>
        <w:rPr>
          <w:b/>
          <w:bCs/>
          <w:sz w:val="28"/>
          <w:szCs w:val="28"/>
        </w:rPr>
      </w:pPr>
      <w:r w:rsidRPr="00843CE2">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rsidRPr="00843CE2" w14:paraId="55D16927" w14:textId="77777777" w:rsidTr="009B2485">
        <w:tc>
          <w:tcPr>
            <w:tcW w:w="3005" w:type="dxa"/>
          </w:tcPr>
          <w:p w14:paraId="52CC270D" w14:textId="77777777" w:rsidR="009B2485" w:rsidRPr="00843CE2" w:rsidRDefault="009B2485" w:rsidP="009B2485">
            <w:pPr>
              <w:jc w:val="center"/>
              <w:rPr>
                <w:b/>
                <w:bCs/>
                <w:sz w:val="28"/>
                <w:szCs w:val="28"/>
              </w:rPr>
            </w:pPr>
            <w:r w:rsidRPr="00843CE2">
              <w:rPr>
                <w:b/>
                <w:bCs/>
                <w:sz w:val="28"/>
                <w:szCs w:val="28"/>
              </w:rPr>
              <w:t>Description</w:t>
            </w:r>
          </w:p>
        </w:tc>
        <w:tc>
          <w:tcPr>
            <w:tcW w:w="3005" w:type="dxa"/>
          </w:tcPr>
          <w:p w14:paraId="7D02F769" w14:textId="77777777" w:rsidR="009B2485" w:rsidRPr="00843CE2" w:rsidRDefault="009B2485" w:rsidP="009B2485">
            <w:pPr>
              <w:jc w:val="center"/>
              <w:rPr>
                <w:b/>
                <w:bCs/>
                <w:sz w:val="28"/>
                <w:szCs w:val="28"/>
              </w:rPr>
            </w:pPr>
            <w:r w:rsidRPr="00843CE2">
              <w:rPr>
                <w:b/>
                <w:bCs/>
                <w:sz w:val="28"/>
                <w:szCs w:val="28"/>
              </w:rPr>
              <w:t>Mark Distribution</w:t>
            </w:r>
          </w:p>
        </w:tc>
        <w:tc>
          <w:tcPr>
            <w:tcW w:w="3006" w:type="dxa"/>
          </w:tcPr>
          <w:p w14:paraId="75DA613D" w14:textId="77777777" w:rsidR="009B2485" w:rsidRPr="00843CE2" w:rsidRDefault="009B2485" w:rsidP="009B2485">
            <w:pPr>
              <w:jc w:val="center"/>
              <w:rPr>
                <w:b/>
                <w:bCs/>
                <w:sz w:val="28"/>
                <w:szCs w:val="28"/>
              </w:rPr>
            </w:pPr>
            <w:r w:rsidRPr="00843CE2">
              <w:rPr>
                <w:b/>
                <w:bCs/>
                <w:sz w:val="28"/>
                <w:szCs w:val="28"/>
              </w:rPr>
              <w:t>Mark</w:t>
            </w:r>
          </w:p>
        </w:tc>
      </w:tr>
      <w:tr w:rsidR="009B2485" w:rsidRPr="00843CE2" w14:paraId="29DF7619" w14:textId="77777777" w:rsidTr="009B2485">
        <w:trPr>
          <w:trHeight w:val="1153"/>
        </w:trPr>
        <w:tc>
          <w:tcPr>
            <w:tcW w:w="3005" w:type="dxa"/>
          </w:tcPr>
          <w:p w14:paraId="5DBBF115" w14:textId="77777777" w:rsidR="009B2485" w:rsidRPr="00843CE2" w:rsidRDefault="009B2485" w:rsidP="009B2485">
            <w:pPr>
              <w:rPr>
                <w:sz w:val="28"/>
                <w:szCs w:val="28"/>
              </w:rPr>
            </w:pPr>
            <w:r w:rsidRPr="00843CE2">
              <w:rPr>
                <w:sz w:val="28"/>
                <w:szCs w:val="28"/>
              </w:rPr>
              <w:t>Project Report</w:t>
            </w:r>
          </w:p>
          <w:p w14:paraId="0E1C8C65" w14:textId="77777777" w:rsidR="009B2485" w:rsidRPr="00843CE2" w:rsidRDefault="009B2485" w:rsidP="009B2485">
            <w:pPr>
              <w:pStyle w:val="ListParagraph"/>
              <w:numPr>
                <w:ilvl w:val="0"/>
                <w:numId w:val="3"/>
              </w:numPr>
              <w:rPr>
                <w:sz w:val="28"/>
                <w:szCs w:val="28"/>
              </w:rPr>
            </w:pPr>
            <w:r w:rsidRPr="00843CE2">
              <w:rPr>
                <w:sz w:val="28"/>
                <w:szCs w:val="28"/>
              </w:rPr>
              <w:t>System Analysis</w:t>
            </w:r>
          </w:p>
          <w:p w14:paraId="7842C964" w14:textId="77777777" w:rsidR="009B2485" w:rsidRPr="00843CE2" w:rsidRDefault="009B2485" w:rsidP="009B2485">
            <w:pPr>
              <w:pStyle w:val="ListParagraph"/>
              <w:numPr>
                <w:ilvl w:val="0"/>
                <w:numId w:val="3"/>
              </w:numPr>
              <w:rPr>
                <w:sz w:val="28"/>
                <w:szCs w:val="28"/>
              </w:rPr>
            </w:pPr>
            <w:r w:rsidRPr="00843CE2">
              <w:rPr>
                <w:sz w:val="28"/>
                <w:szCs w:val="28"/>
              </w:rPr>
              <w:t>Design</w:t>
            </w:r>
          </w:p>
          <w:p w14:paraId="35350534" w14:textId="77777777" w:rsidR="009B2485" w:rsidRPr="00843CE2" w:rsidRDefault="009B2485" w:rsidP="009B2485">
            <w:pPr>
              <w:pStyle w:val="ListParagraph"/>
              <w:numPr>
                <w:ilvl w:val="0"/>
                <w:numId w:val="3"/>
              </w:numPr>
              <w:rPr>
                <w:sz w:val="28"/>
                <w:szCs w:val="28"/>
              </w:rPr>
            </w:pPr>
            <w:r w:rsidRPr="00843CE2">
              <w:rPr>
                <w:sz w:val="28"/>
                <w:szCs w:val="28"/>
              </w:rPr>
              <w:t>Program Code</w:t>
            </w:r>
          </w:p>
        </w:tc>
        <w:tc>
          <w:tcPr>
            <w:tcW w:w="3005" w:type="dxa"/>
          </w:tcPr>
          <w:p w14:paraId="4E1569BE" w14:textId="77777777" w:rsidR="009B2485" w:rsidRPr="00843CE2" w:rsidRDefault="009B2485" w:rsidP="009B2485">
            <w:pPr>
              <w:jc w:val="center"/>
              <w:rPr>
                <w:sz w:val="28"/>
                <w:szCs w:val="28"/>
              </w:rPr>
            </w:pPr>
          </w:p>
          <w:p w14:paraId="26866D4D" w14:textId="77777777" w:rsidR="009B2485" w:rsidRPr="00843CE2" w:rsidRDefault="009B2485" w:rsidP="009B2485">
            <w:pPr>
              <w:jc w:val="center"/>
              <w:rPr>
                <w:sz w:val="28"/>
                <w:szCs w:val="28"/>
              </w:rPr>
            </w:pPr>
            <w:r w:rsidRPr="00843CE2">
              <w:rPr>
                <w:sz w:val="28"/>
                <w:szCs w:val="28"/>
              </w:rPr>
              <w:t>10</w:t>
            </w:r>
          </w:p>
          <w:p w14:paraId="0E1BDD32" w14:textId="77777777" w:rsidR="009B2485" w:rsidRPr="00843CE2" w:rsidRDefault="009B2485" w:rsidP="009B2485">
            <w:pPr>
              <w:jc w:val="center"/>
              <w:rPr>
                <w:sz w:val="28"/>
                <w:szCs w:val="28"/>
              </w:rPr>
            </w:pPr>
            <w:r w:rsidRPr="00843CE2">
              <w:rPr>
                <w:sz w:val="28"/>
                <w:szCs w:val="28"/>
              </w:rPr>
              <w:t>15</w:t>
            </w:r>
          </w:p>
          <w:p w14:paraId="5E017FCF" w14:textId="77777777" w:rsidR="009B2485" w:rsidRPr="00843CE2" w:rsidRDefault="009B2485" w:rsidP="009B2485">
            <w:pPr>
              <w:jc w:val="center"/>
              <w:rPr>
                <w:sz w:val="28"/>
                <w:szCs w:val="28"/>
              </w:rPr>
            </w:pPr>
            <w:r w:rsidRPr="00843CE2">
              <w:rPr>
                <w:sz w:val="28"/>
                <w:szCs w:val="28"/>
              </w:rPr>
              <w:t>25</w:t>
            </w:r>
          </w:p>
        </w:tc>
        <w:tc>
          <w:tcPr>
            <w:tcW w:w="3006" w:type="dxa"/>
          </w:tcPr>
          <w:p w14:paraId="7A910E53" w14:textId="77777777" w:rsidR="009B2485" w:rsidRPr="00843CE2" w:rsidRDefault="009B2485" w:rsidP="009B2485">
            <w:pPr>
              <w:rPr>
                <w:sz w:val="28"/>
                <w:szCs w:val="28"/>
              </w:rPr>
            </w:pPr>
          </w:p>
        </w:tc>
      </w:tr>
      <w:tr w:rsidR="009B2485" w:rsidRPr="00843CE2" w14:paraId="21690CEC" w14:textId="77777777" w:rsidTr="009B2485">
        <w:tc>
          <w:tcPr>
            <w:tcW w:w="3005" w:type="dxa"/>
          </w:tcPr>
          <w:p w14:paraId="7CC25ECA" w14:textId="77777777" w:rsidR="009B2485" w:rsidRPr="00843CE2" w:rsidRDefault="009B2485" w:rsidP="009B2485">
            <w:pPr>
              <w:rPr>
                <w:sz w:val="28"/>
                <w:szCs w:val="28"/>
              </w:rPr>
            </w:pPr>
            <w:r w:rsidRPr="00843CE2">
              <w:rPr>
                <w:sz w:val="28"/>
                <w:szCs w:val="28"/>
              </w:rPr>
              <w:t>Presentation &amp; Demo</w:t>
            </w:r>
          </w:p>
        </w:tc>
        <w:tc>
          <w:tcPr>
            <w:tcW w:w="3005" w:type="dxa"/>
          </w:tcPr>
          <w:p w14:paraId="47BB770D" w14:textId="77777777" w:rsidR="009B2485" w:rsidRPr="00843CE2" w:rsidRDefault="009B2485" w:rsidP="009B2485">
            <w:pPr>
              <w:jc w:val="center"/>
              <w:rPr>
                <w:sz w:val="28"/>
                <w:szCs w:val="28"/>
              </w:rPr>
            </w:pPr>
            <w:r w:rsidRPr="00843CE2">
              <w:rPr>
                <w:sz w:val="28"/>
                <w:szCs w:val="28"/>
              </w:rPr>
              <w:t>25</w:t>
            </w:r>
          </w:p>
        </w:tc>
        <w:tc>
          <w:tcPr>
            <w:tcW w:w="3006" w:type="dxa"/>
          </w:tcPr>
          <w:p w14:paraId="7DD2F760" w14:textId="77777777" w:rsidR="009B2485" w:rsidRPr="00843CE2" w:rsidRDefault="009B2485" w:rsidP="009B2485">
            <w:pPr>
              <w:rPr>
                <w:sz w:val="28"/>
                <w:szCs w:val="28"/>
              </w:rPr>
            </w:pPr>
          </w:p>
        </w:tc>
      </w:tr>
      <w:tr w:rsidR="009B2485" w:rsidRPr="00843CE2" w14:paraId="70DF4186" w14:textId="77777777" w:rsidTr="009B2485">
        <w:tc>
          <w:tcPr>
            <w:tcW w:w="3005" w:type="dxa"/>
          </w:tcPr>
          <w:p w14:paraId="5621748D" w14:textId="77777777" w:rsidR="009B2485" w:rsidRPr="00843CE2" w:rsidRDefault="009B2485" w:rsidP="009B2485">
            <w:pPr>
              <w:rPr>
                <w:sz w:val="28"/>
                <w:szCs w:val="28"/>
              </w:rPr>
            </w:pPr>
            <w:r w:rsidRPr="00843CE2">
              <w:rPr>
                <w:sz w:val="28"/>
                <w:szCs w:val="28"/>
              </w:rPr>
              <w:t>System Prototype</w:t>
            </w:r>
          </w:p>
        </w:tc>
        <w:tc>
          <w:tcPr>
            <w:tcW w:w="3005" w:type="dxa"/>
          </w:tcPr>
          <w:p w14:paraId="5C81359D" w14:textId="77777777" w:rsidR="009B2485" w:rsidRPr="00843CE2" w:rsidRDefault="009B2485" w:rsidP="009B2485">
            <w:pPr>
              <w:jc w:val="center"/>
              <w:rPr>
                <w:sz w:val="28"/>
                <w:szCs w:val="28"/>
              </w:rPr>
            </w:pPr>
            <w:r w:rsidRPr="00843CE2">
              <w:rPr>
                <w:sz w:val="28"/>
                <w:szCs w:val="28"/>
              </w:rPr>
              <w:t>25</w:t>
            </w:r>
          </w:p>
        </w:tc>
        <w:tc>
          <w:tcPr>
            <w:tcW w:w="3006" w:type="dxa"/>
          </w:tcPr>
          <w:p w14:paraId="63F2B38E" w14:textId="77777777" w:rsidR="009B2485" w:rsidRPr="00843CE2" w:rsidRDefault="009B2485" w:rsidP="009B2485">
            <w:pPr>
              <w:rPr>
                <w:sz w:val="28"/>
                <w:szCs w:val="28"/>
              </w:rPr>
            </w:pPr>
          </w:p>
        </w:tc>
      </w:tr>
      <w:tr w:rsidR="009B2485" w:rsidRPr="00843CE2" w14:paraId="26A86931" w14:textId="77777777" w:rsidTr="009B2485">
        <w:trPr>
          <w:trHeight w:val="69"/>
        </w:trPr>
        <w:tc>
          <w:tcPr>
            <w:tcW w:w="3005" w:type="dxa"/>
          </w:tcPr>
          <w:p w14:paraId="3FE1A3F2" w14:textId="77777777" w:rsidR="009B2485" w:rsidRPr="00843CE2" w:rsidRDefault="009B2485" w:rsidP="009B2485">
            <w:pPr>
              <w:rPr>
                <w:sz w:val="28"/>
                <w:szCs w:val="28"/>
              </w:rPr>
            </w:pPr>
            <w:r w:rsidRPr="00843CE2">
              <w:rPr>
                <w:sz w:val="28"/>
                <w:szCs w:val="28"/>
              </w:rPr>
              <w:t>Total</w:t>
            </w:r>
          </w:p>
        </w:tc>
        <w:tc>
          <w:tcPr>
            <w:tcW w:w="3005" w:type="dxa"/>
          </w:tcPr>
          <w:p w14:paraId="4E5B54E7" w14:textId="77777777" w:rsidR="009B2485" w:rsidRPr="00843CE2" w:rsidRDefault="009B2485" w:rsidP="009B2485">
            <w:pPr>
              <w:jc w:val="center"/>
              <w:rPr>
                <w:sz w:val="28"/>
                <w:szCs w:val="28"/>
              </w:rPr>
            </w:pPr>
            <w:r w:rsidRPr="00843CE2">
              <w:rPr>
                <w:sz w:val="28"/>
                <w:szCs w:val="28"/>
              </w:rPr>
              <w:t>100</w:t>
            </w:r>
          </w:p>
        </w:tc>
        <w:tc>
          <w:tcPr>
            <w:tcW w:w="3006" w:type="dxa"/>
          </w:tcPr>
          <w:p w14:paraId="20D50187" w14:textId="77777777" w:rsidR="009B2485" w:rsidRPr="00843CE2" w:rsidRDefault="009B2485" w:rsidP="009B2485">
            <w:pPr>
              <w:rPr>
                <w:sz w:val="28"/>
                <w:szCs w:val="28"/>
              </w:rPr>
            </w:pPr>
          </w:p>
        </w:tc>
      </w:tr>
    </w:tbl>
    <w:p w14:paraId="2721AD7F" w14:textId="77777777" w:rsidR="009B2485" w:rsidRPr="00843CE2" w:rsidRDefault="009B2485" w:rsidP="009B2485">
      <w:pPr>
        <w:rPr>
          <w:b/>
          <w:bCs/>
          <w:lang w:val="en-SG"/>
        </w:rPr>
      </w:pPr>
      <w:r w:rsidRPr="00843CE2">
        <w:rPr>
          <w:b/>
          <w:bCs/>
          <w:lang w:val="en-SG"/>
        </w:rPr>
        <w:lastRenderedPageBreak/>
        <w:t>MECS0023 DSA - MINI PROJECT SPECIFICATION</w:t>
      </w:r>
    </w:p>
    <w:p w14:paraId="52099F67" w14:textId="77777777" w:rsidR="009B2485" w:rsidRPr="00843CE2" w:rsidRDefault="009B2485" w:rsidP="009B2485">
      <w:pPr>
        <w:rPr>
          <w:b/>
          <w:bCs/>
          <w:lang w:val="en-SG"/>
        </w:rPr>
      </w:pPr>
    </w:p>
    <w:p w14:paraId="56350A15" w14:textId="77777777" w:rsidR="009B2485" w:rsidRPr="00843CE2" w:rsidRDefault="009B2485" w:rsidP="009B2485">
      <w:pPr>
        <w:rPr>
          <w:b/>
          <w:bCs/>
          <w:lang w:val="en-SG"/>
        </w:rPr>
      </w:pPr>
      <w:r w:rsidRPr="00843CE2">
        <w:rPr>
          <w:b/>
          <w:bCs/>
          <w:lang w:val="en-SG"/>
        </w:rPr>
        <w:t>PART 1: INTRODUCTION</w:t>
      </w:r>
    </w:p>
    <w:p w14:paraId="4BD0B566" w14:textId="77777777" w:rsidR="009B2485" w:rsidRPr="00843CE2" w:rsidRDefault="009B2485" w:rsidP="009B2485">
      <w:pPr>
        <w:rPr>
          <w:b/>
          <w:bCs/>
          <w:lang w:val="en-SG"/>
        </w:rPr>
      </w:pPr>
    </w:p>
    <w:p w14:paraId="20CBE7DE" w14:textId="326D1E2C" w:rsidR="009B2485" w:rsidRPr="00843CE2" w:rsidRDefault="009B2485" w:rsidP="00ED0CB3">
      <w:pPr>
        <w:pStyle w:val="ListParagraph"/>
        <w:numPr>
          <w:ilvl w:val="1"/>
          <w:numId w:val="22"/>
        </w:numPr>
        <w:rPr>
          <w:b/>
          <w:bCs/>
          <w:lang w:val="en-SG"/>
        </w:rPr>
      </w:pPr>
      <w:r w:rsidRPr="00843CE2">
        <w:rPr>
          <w:b/>
          <w:bCs/>
          <w:lang w:val="en-SG"/>
        </w:rPr>
        <w:t>Synopsis Project</w:t>
      </w:r>
    </w:p>
    <w:p w14:paraId="04BF31D3" w14:textId="272D9E09" w:rsidR="00232E35" w:rsidRPr="00843CE2" w:rsidRDefault="009B2485" w:rsidP="00ED0CB3">
      <w:pPr>
        <w:rPr>
          <w:lang w:val="en-SG"/>
        </w:rPr>
      </w:pPr>
      <w:r w:rsidRPr="00843CE2">
        <w:rPr>
          <w:lang w:val="en-SG"/>
        </w:rPr>
        <w:t xml:space="preserve">The project aims to develop a text-based application in C++ that manages course and student registrations using </w:t>
      </w:r>
      <w:r w:rsidR="00ED0CB3" w:rsidRPr="00843CE2">
        <w:rPr>
          <w:lang w:val="en-SG"/>
        </w:rPr>
        <w:t xml:space="preserve"> </w:t>
      </w:r>
      <w:r w:rsidR="00DB1B3E" w:rsidRPr="00843CE2">
        <w:rPr>
          <w:lang w:val="en-SG"/>
        </w:rPr>
        <w:t>Link List</w:t>
      </w:r>
      <w:r w:rsidR="00ED0CB3" w:rsidRPr="00843CE2">
        <w:rPr>
          <w:lang w:val="en-SG"/>
        </w:rPr>
        <w:t xml:space="preserve"> and queu</w:t>
      </w:r>
      <w:r w:rsidR="004F05EF" w:rsidRPr="00843CE2">
        <w:rPr>
          <w:lang w:val="en-SG"/>
        </w:rPr>
        <w:t xml:space="preserve">es. </w:t>
      </w:r>
    </w:p>
    <w:p w14:paraId="17C1957D" w14:textId="77777777" w:rsidR="009B2485" w:rsidRPr="00843CE2" w:rsidRDefault="009B2485" w:rsidP="009B2485">
      <w:pPr>
        <w:rPr>
          <w:lang w:val="en-SG"/>
        </w:rPr>
      </w:pPr>
    </w:p>
    <w:p w14:paraId="7890A071" w14:textId="77777777" w:rsidR="009B2485" w:rsidRPr="00843CE2" w:rsidRDefault="009B2485" w:rsidP="009B2485">
      <w:pPr>
        <w:rPr>
          <w:b/>
          <w:bCs/>
          <w:lang w:val="en-SG"/>
        </w:rPr>
      </w:pPr>
      <w:r w:rsidRPr="00843CE2">
        <w:rPr>
          <w:b/>
          <w:bCs/>
          <w:lang w:val="en-SG"/>
        </w:rPr>
        <w:t>1.2 Objective of the project</w:t>
      </w:r>
    </w:p>
    <w:p w14:paraId="5F680C8E" w14:textId="77777777" w:rsidR="009B2485" w:rsidRPr="00843CE2" w:rsidRDefault="009B2485" w:rsidP="009B2485">
      <w:pPr>
        <w:rPr>
          <w:lang w:val="en-SG"/>
        </w:rPr>
      </w:pPr>
      <w:r w:rsidRPr="00843CE2">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843CE2" w:rsidRDefault="009B2485" w:rsidP="009B2485">
      <w:pPr>
        <w:rPr>
          <w:lang w:val="en-SG"/>
        </w:rPr>
      </w:pPr>
    </w:p>
    <w:p w14:paraId="36667FB7" w14:textId="77777777" w:rsidR="009B2485" w:rsidRPr="00843CE2" w:rsidRDefault="009B2485" w:rsidP="009B2485">
      <w:pPr>
        <w:rPr>
          <w:b/>
          <w:bCs/>
          <w:lang w:val="en-SG"/>
        </w:rPr>
      </w:pPr>
      <w:r w:rsidRPr="00843CE2">
        <w:rPr>
          <w:b/>
          <w:bCs/>
          <w:lang w:val="en-SG"/>
        </w:rPr>
        <w:t>PART 2: SYSTEM ANALYSIS AND DESIGN (USE CASE, FLOWCHART AND CLASS DIAGRAM)</w:t>
      </w:r>
    </w:p>
    <w:p w14:paraId="153E7277" w14:textId="77777777" w:rsidR="009B2485" w:rsidRPr="00843CE2" w:rsidRDefault="009B2485" w:rsidP="009B2485">
      <w:pPr>
        <w:rPr>
          <w:lang w:val="en-SG"/>
        </w:rPr>
      </w:pPr>
    </w:p>
    <w:p w14:paraId="17B9F0B0" w14:textId="77777777" w:rsidR="009B2485" w:rsidRPr="00843CE2" w:rsidRDefault="009B2485" w:rsidP="009B2485">
      <w:pPr>
        <w:rPr>
          <w:b/>
          <w:bCs/>
          <w:lang w:val="en-SG"/>
        </w:rPr>
      </w:pPr>
      <w:r w:rsidRPr="00843CE2">
        <w:rPr>
          <w:b/>
          <w:bCs/>
          <w:lang w:val="en-SG"/>
        </w:rPr>
        <w:t>2.1 System Requirements</w:t>
      </w:r>
    </w:p>
    <w:p w14:paraId="53533EEB" w14:textId="77777777" w:rsidR="009B2485" w:rsidRPr="00843CE2" w:rsidRDefault="009B2485" w:rsidP="009B2485">
      <w:pPr>
        <w:rPr>
          <w:lang w:val="en-SG"/>
        </w:rPr>
      </w:pPr>
      <w:r w:rsidRPr="00843CE2">
        <w:rPr>
          <w:lang w:val="en-SG"/>
        </w:rPr>
        <w:t>The system must allow users to:</w:t>
      </w:r>
    </w:p>
    <w:p w14:paraId="3BA192F1" w14:textId="77777777" w:rsidR="009B2485" w:rsidRPr="00843CE2" w:rsidRDefault="009B2485" w:rsidP="009B2485">
      <w:pPr>
        <w:numPr>
          <w:ilvl w:val="0"/>
          <w:numId w:val="4"/>
        </w:numPr>
        <w:rPr>
          <w:lang w:val="en-SG"/>
        </w:rPr>
      </w:pPr>
      <w:r w:rsidRPr="00843CE2">
        <w:rPr>
          <w:lang w:val="en-SG"/>
        </w:rPr>
        <w:t>Register a student.</w:t>
      </w:r>
    </w:p>
    <w:p w14:paraId="408EEBA9" w14:textId="77777777" w:rsidR="009B2485" w:rsidRPr="00843CE2" w:rsidRDefault="009B2485" w:rsidP="009B2485">
      <w:pPr>
        <w:numPr>
          <w:ilvl w:val="0"/>
          <w:numId w:val="4"/>
        </w:numPr>
        <w:rPr>
          <w:lang w:val="en-SG"/>
        </w:rPr>
      </w:pPr>
      <w:r w:rsidRPr="00843CE2">
        <w:rPr>
          <w:lang w:val="en-SG"/>
        </w:rPr>
        <w:t>Register a course (with a limited number of slots).</w:t>
      </w:r>
    </w:p>
    <w:p w14:paraId="45F39081" w14:textId="77777777" w:rsidR="009B2485" w:rsidRPr="00843CE2" w:rsidRDefault="009B2485" w:rsidP="009B2485">
      <w:pPr>
        <w:numPr>
          <w:ilvl w:val="0"/>
          <w:numId w:val="4"/>
        </w:numPr>
        <w:rPr>
          <w:lang w:val="en-SG"/>
        </w:rPr>
      </w:pPr>
      <w:r w:rsidRPr="00843CE2">
        <w:rPr>
          <w:lang w:val="en-SG"/>
        </w:rPr>
        <w:t>Enrol a student in a course (if slots are available, otherwise add to a waiting list).</w:t>
      </w:r>
    </w:p>
    <w:p w14:paraId="2BFB8419" w14:textId="77777777" w:rsidR="009B2485" w:rsidRPr="00843CE2" w:rsidRDefault="009B2485" w:rsidP="009B2485">
      <w:pPr>
        <w:numPr>
          <w:ilvl w:val="0"/>
          <w:numId w:val="4"/>
        </w:numPr>
        <w:rPr>
          <w:lang w:val="en-SG"/>
        </w:rPr>
      </w:pPr>
      <w:r w:rsidRPr="00843CE2">
        <w:rPr>
          <w:lang w:val="en-SG"/>
        </w:rPr>
        <w:t>De-enrol a student (if there are students on the waiting list, enrol the first student in the queue).</w:t>
      </w:r>
    </w:p>
    <w:p w14:paraId="6B0787C0" w14:textId="77777777" w:rsidR="009B2485" w:rsidRPr="00843CE2" w:rsidRDefault="009B2485" w:rsidP="009B2485">
      <w:pPr>
        <w:numPr>
          <w:ilvl w:val="0"/>
          <w:numId w:val="4"/>
        </w:numPr>
        <w:rPr>
          <w:lang w:val="en-SG"/>
        </w:rPr>
      </w:pPr>
      <w:r w:rsidRPr="00843CE2">
        <w:rPr>
          <w:lang w:val="en-SG"/>
        </w:rPr>
        <w:t>Display available courses.</w:t>
      </w:r>
    </w:p>
    <w:p w14:paraId="1AEFB455" w14:textId="77777777" w:rsidR="009B2485" w:rsidRPr="00843CE2" w:rsidRDefault="009B2485" w:rsidP="009B2485">
      <w:pPr>
        <w:numPr>
          <w:ilvl w:val="0"/>
          <w:numId w:val="4"/>
        </w:numPr>
        <w:rPr>
          <w:lang w:val="en-SG"/>
        </w:rPr>
      </w:pPr>
      <w:r w:rsidRPr="00843CE2">
        <w:rPr>
          <w:lang w:val="en-SG"/>
        </w:rPr>
        <w:t>Display registered students.</w:t>
      </w:r>
    </w:p>
    <w:p w14:paraId="78E5E3C9" w14:textId="77777777" w:rsidR="00232E35" w:rsidRPr="00843CE2" w:rsidRDefault="00232E35" w:rsidP="00232E35">
      <w:pPr>
        <w:rPr>
          <w:lang w:val="en-SG"/>
        </w:rPr>
      </w:pPr>
    </w:p>
    <w:p w14:paraId="26609E17" w14:textId="77777777" w:rsidR="00232E35" w:rsidRPr="00843CE2" w:rsidRDefault="00232E35" w:rsidP="00232E35">
      <w:pPr>
        <w:rPr>
          <w:lang w:val="en-SG"/>
        </w:rPr>
      </w:pPr>
      <w:r w:rsidRPr="00843CE2">
        <w:rPr>
          <w:lang w:val="en-SG"/>
        </w:rPr>
        <w:t xml:space="preserve">The system has 6 use cases: - </w:t>
      </w:r>
    </w:p>
    <w:p w14:paraId="639DACCC" w14:textId="77777777" w:rsidR="00232E35" w:rsidRPr="00843CE2"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rsidRPr="00843CE2" w14:paraId="453837FA" w14:textId="77777777" w:rsidTr="00232E35">
        <w:tc>
          <w:tcPr>
            <w:tcW w:w="4508" w:type="dxa"/>
          </w:tcPr>
          <w:p w14:paraId="32FB0326" w14:textId="77777777" w:rsidR="00232E35" w:rsidRPr="00843CE2" w:rsidRDefault="00232E35" w:rsidP="00232E35">
            <w:pPr>
              <w:rPr>
                <w:b/>
                <w:bCs/>
                <w:lang w:val="en-SG"/>
              </w:rPr>
            </w:pPr>
            <w:r w:rsidRPr="00843CE2">
              <w:rPr>
                <w:b/>
                <w:bCs/>
                <w:lang w:val="en-SG"/>
              </w:rPr>
              <w:t>Use Case</w:t>
            </w:r>
          </w:p>
        </w:tc>
        <w:tc>
          <w:tcPr>
            <w:tcW w:w="4508" w:type="dxa"/>
          </w:tcPr>
          <w:p w14:paraId="62B49801" w14:textId="77777777" w:rsidR="00232E35" w:rsidRPr="00843CE2" w:rsidRDefault="00232E35" w:rsidP="00232E35">
            <w:pPr>
              <w:rPr>
                <w:b/>
                <w:bCs/>
                <w:lang w:val="en-SG"/>
              </w:rPr>
            </w:pPr>
            <w:r w:rsidRPr="00843CE2">
              <w:rPr>
                <w:b/>
                <w:bCs/>
                <w:lang w:val="en-SG"/>
              </w:rPr>
              <w:t>Purpose</w:t>
            </w:r>
          </w:p>
        </w:tc>
      </w:tr>
      <w:tr w:rsidR="00232E35" w:rsidRPr="00843CE2" w14:paraId="55260402" w14:textId="77777777" w:rsidTr="00232E35">
        <w:tc>
          <w:tcPr>
            <w:tcW w:w="4508" w:type="dxa"/>
          </w:tcPr>
          <w:p w14:paraId="18C854F4" w14:textId="77777777" w:rsidR="00232E35" w:rsidRPr="00843CE2" w:rsidRDefault="00232E35" w:rsidP="00232E35">
            <w:pPr>
              <w:rPr>
                <w:sz w:val="24"/>
                <w:szCs w:val="24"/>
                <w:lang w:val="en-SG"/>
              </w:rPr>
            </w:pPr>
            <w:r w:rsidRPr="00843CE2">
              <w:rPr>
                <w:sz w:val="24"/>
                <w:szCs w:val="24"/>
                <w:lang w:val="en-SG"/>
              </w:rPr>
              <w:t>Register a student</w:t>
            </w:r>
          </w:p>
        </w:tc>
        <w:tc>
          <w:tcPr>
            <w:tcW w:w="4508" w:type="dxa"/>
          </w:tcPr>
          <w:p w14:paraId="586FD407" w14:textId="77777777" w:rsidR="00232E35" w:rsidRPr="00843CE2" w:rsidRDefault="00180BD4" w:rsidP="00180BD4">
            <w:pPr>
              <w:rPr>
                <w:lang w:val="en-SG"/>
              </w:rPr>
            </w:pPr>
            <w:r w:rsidRPr="00843CE2">
              <w:rPr>
                <w:lang w:val="en-SG"/>
              </w:rPr>
              <w:t xml:space="preserve">Register new student name </w:t>
            </w:r>
          </w:p>
        </w:tc>
      </w:tr>
      <w:tr w:rsidR="00232E35" w:rsidRPr="00843CE2" w14:paraId="4DC084DC" w14:textId="77777777" w:rsidTr="00232E35">
        <w:tc>
          <w:tcPr>
            <w:tcW w:w="4508" w:type="dxa"/>
          </w:tcPr>
          <w:p w14:paraId="2E74970C" w14:textId="77777777" w:rsidR="00232E35" w:rsidRPr="00843CE2" w:rsidRDefault="00232E35" w:rsidP="00232E35">
            <w:pPr>
              <w:rPr>
                <w:lang w:val="en-SG"/>
              </w:rPr>
            </w:pPr>
            <w:r w:rsidRPr="00843CE2">
              <w:rPr>
                <w:sz w:val="24"/>
                <w:szCs w:val="24"/>
                <w:lang w:val="en-SG"/>
              </w:rPr>
              <w:t>Register a course</w:t>
            </w:r>
          </w:p>
        </w:tc>
        <w:tc>
          <w:tcPr>
            <w:tcW w:w="4508" w:type="dxa"/>
          </w:tcPr>
          <w:p w14:paraId="49D3646D" w14:textId="77777777" w:rsidR="00232E35" w:rsidRPr="00843CE2" w:rsidRDefault="00180BD4" w:rsidP="00180BD4">
            <w:pPr>
              <w:rPr>
                <w:lang w:val="en-SG"/>
              </w:rPr>
            </w:pPr>
            <w:r w:rsidRPr="00843CE2">
              <w:rPr>
                <w:lang w:val="en-SG"/>
              </w:rPr>
              <w:t xml:space="preserve">Register new course  </w:t>
            </w:r>
          </w:p>
        </w:tc>
      </w:tr>
      <w:tr w:rsidR="00232E35" w:rsidRPr="00843CE2" w14:paraId="159940A5" w14:textId="77777777" w:rsidTr="00232E35">
        <w:tc>
          <w:tcPr>
            <w:tcW w:w="4508" w:type="dxa"/>
          </w:tcPr>
          <w:p w14:paraId="6DB5CEE6" w14:textId="77777777" w:rsidR="00232E35" w:rsidRPr="00843CE2" w:rsidRDefault="00232E35" w:rsidP="00232E35">
            <w:pPr>
              <w:rPr>
                <w:lang w:val="en-SG"/>
              </w:rPr>
            </w:pPr>
            <w:r w:rsidRPr="00843CE2">
              <w:rPr>
                <w:lang w:val="en-SG"/>
              </w:rPr>
              <w:t>Enrol</w:t>
            </w:r>
            <w:r w:rsidRPr="00843CE2">
              <w:rPr>
                <w:sz w:val="24"/>
                <w:szCs w:val="24"/>
                <w:lang w:val="en-SG"/>
              </w:rPr>
              <w:t xml:space="preserve"> a student in a course</w:t>
            </w:r>
          </w:p>
        </w:tc>
        <w:tc>
          <w:tcPr>
            <w:tcW w:w="4508" w:type="dxa"/>
          </w:tcPr>
          <w:p w14:paraId="72CF4BBB" w14:textId="77777777" w:rsidR="00232E35" w:rsidRPr="00843CE2" w:rsidRDefault="00180BD4" w:rsidP="00180BD4">
            <w:pPr>
              <w:rPr>
                <w:lang w:val="en-SG"/>
              </w:rPr>
            </w:pPr>
            <w:r w:rsidRPr="00843CE2">
              <w:rPr>
                <w:lang w:val="en-SG"/>
              </w:rPr>
              <w:t>Enrol student in a course subject</w:t>
            </w:r>
          </w:p>
        </w:tc>
      </w:tr>
      <w:tr w:rsidR="00232E35" w:rsidRPr="00843CE2" w14:paraId="486B8B02" w14:textId="77777777" w:rsidTr="00232E35">
        <w:tc>
          <w:tcPr>
            <w:tcW w:w="4508" w:type="dxa"/>
          </w:tcPr>
          <w:p w14:paraId="3351A939" w14:textId="77777777" w:rsidR="00232E35" w:rsidRPr="00843CE2" w:rsidRDefault="00232E35" w:rsidP="00232E35">
            <w:pPr>
              <w:rPr>
                <w:lang w:val="en-SG"/>
              </w:rPr>
            </w:pPr>
            <w:r w:rsidRPr="00843CE2">
              <w:rPr>
                <w:sz w:val="24"/>
                <w:szCs w:val="24"/>
                <w:lang w:val="en-SG"/>
              </w:rPr>
              <w:t>De-</w:t>
            </w:r>
            <w:r w:rsidRPr="00843CE2">
              <w:rPr>
                <w:lang w:val="en-SG"/>
              </w:rPr>
              <w:t>enrol</w:t>
            </w:r>
            <w:r w:rsidRPr="00843CE2">
              <w:rPr>
                <w:sz w:val="24"/>
                <w:szCs w:val="24"/>
                <w:lang w:val="en-SG"/>
              </w:rPr>
              <w:t xml:space="preserve"> a student from a course</w:t>
            </w:r>
          </w:p>
        </w:tc>
        <w:tc>
          <w:tcPr>
            <w:tcW w:w="4508" w:type="dxa"/>
          </w:tcPr>
          <w:p w14:paraId="5ED5BAC9" w14:textId="77777777" w:rsidR="00232E35" w:rsidRPr="00843CE2" w:rsidRDefault="00180BD4" w:rsidP="00232E35">
            <w:pPr>
              <w:rPr>
                <w:lang w:val="en-SG"/>
              </w:rPr>
            </w:pPr>
            <w:r w:rsidRPr="00843CE2">
              <w:rPr>
                <w:color w:val="13343B"/>
                <w:shd w:val="clear" w:color="auto" w:fill="FCFCF9"/>
              </w:rPr>
              <w:t>Remove a student from enrollment in a course</w:t>
            </w:r>
          </w:p>
        </w:tc>
      </w:tr>
      <w:tr w:rsidR="00232E35" w:rsidRPr="00843CE2" w14:paraId="0EAF724E" w14:textId="77777777" w:rsidTr="00232E35">
        <w:tc>
          <w:tcPr>
            <w:tcW w:w="4508" w:type="dxa"/>
          </w:tcPr>
          <w:p w14:paraId="60C0AB55" w14:textId="77777777" w:rsidR="00232E35" w:rsidRPr="00843CE2" w:rsidRDefault="00232E35" w:rsidP="00232E35">
            <w:pPr>
              <w:rPr>
                <w:sz w:val="24"/>
                <w:szCs w:val="24"/>
                <w:lang w:val="en-SG"/>
              </w:rPr>
            </w:pPr>
            <w:r w:rsidRPr="00843CE2">
              <w:rPr>
                <w:sz w:val="24"/>
                <w:szCs w:val="24"/>
                <w:lang w:val="en-SG"/>
              </w:rPr>
              <w:t>Display available courses</w:t>
            </w:r>
          </w:p>
        </w:tc>
        <w:tc>
          <w:tcPr>
            <w:tcW w:w="4508" w:type="dxa"/>
          </w:tcPr>
          <w:p w14:paraId="5A79D363" w14:textId="3A9C092B" w:rsidR="00232E35" w:rsidRPr="00843CE2" w:rsidRDefault="00180BD4" w:rsidP="00232E35">
            <w:pPr>
              <w:rPr>
                <w:lang w:val="en-SG"/>
              </w:rPr>
            </w:pPr>
            <w:r w:rsidRPr="00843CE2">
              <w:rPr>
                <w:lang w:val="en-SG"/>
              </w:rPr>
              <w:t>Check</w:t>
            </w:r>
            <w:r w:rsidR="00843CE2" w:rsidRPr="00843CE2">
              <w:rPr>
                <w:lang w:val="en-SG"/>
              </w:rPr>
              <w:t xml:space="preserve"> </w:t>
            </w:r>
            <w:r w:rsidRPr="00843CE2">
              <w:rPr>
                <w:lang w:val="en-SG"/>
              </w:rPr>
              <w:t>the course</w:t>
            </w:r>
            <w:r w:rsidR="00843CE2" w:rsidRPr="00843CE2">
              <w:rPr>
                <w:lang w:val="en-SG"/>
              </w:rPr>
              <w:t>s that are available</w:t>
            </w:r>
          </w:p>
        </w:tc>
      </w:tr>
      <w:tr w:rsidR="00232E35" w:rsidRPr="00843CE2" w14:paraId="099BD80B" w14:textId="77777777" w:rsidTr="00232E35">
        <w:tc>
          <w:tcPr>
            <w:tcW w:w="4508" w:type="dxa"/>
          </w:tcPr>
          <w:p w14:paraId="7BC0DF0B" w14:textId="77777777" w:rsidR="00232E35" w:rsidRPr="00843CE2" w:rsidRDefault="00232E35" w:rsidP="00232E35">
            <w:pPr>
              <w:rPr>
                <w:lang w:val="en-SG"/>
              </w:rPr>
            </w:pPr>
            <w:r w:rsidRPr="00843CE2">
              <w:rPr>
                <w:sz w:val="24"/>
                <w:szCs w:val="24"/>
                <w:lang w:val="en-SG"/>
              </w:rPr>
              <w:t>Display registered students</w:t>
            </w:r>
          </w:p>
        </w:tc>
        <w:tc>
          <w:tcPr>
            <w:tcW w:w="4508" w:type="dxa"/>
          </w:tcPr>
          <w:p w14:paraId="3139987E" w14:textId="3EF2A15C" w:rsidR="00232E35" w:rsidRPr="00843CE2" w:rsidRDefault="00180BD4" w:rsidP="00232E35">
            <w:pPr>
              <w:rPr>
                <w:lang w:val="en-SG"/>
              </w:rPr>
            </w:pPr>
            <w:r w:rsidRPr="00843CE2">
              <w:rPr>
                <w:lang w:val="en-SG"/>
              </w:rPr>
              <w:t>Chec</w:t>
            </w:r>
            <w:r w:rsidR="00843CE2" w:rsidRPr="00843CE2">
              <w:rPr>
                <w:lang w:val="en-SG"/>
              </w:rPr>
              <w:t>k the registered students’ information</w:t>
            </w:r>
          </w:p>
        </w:tc>
      </w:tr>
    </w:tbl>
    <w:p w14:paraId="3ABBCF4D" w14:textId="77777777" w:rsidR="00232E35" w:rsidRPr="00843CE2" w:rsidRDefault="00232E35" w:rsidP="00232E35">
      <w:pPr>
        <w:rPr>
          <w:lang w:val="en-SG"/>
        </w:rPr>
      </w:pPr>
    </w:p>
    <w:p w14:paraId="50E00895" w14:textId="77777777" w:rsidR="00F826CD" w:rsidRPr="00843CE2" w:rsidRDefault="00F826CD" w:rsidP="009B2485">
      <w:pPr>
        <w:rPr>
          <w:lang w:val="en-SG"/>
        </w:rPr>
      </w:pPr>
    </w:p>
    <w:p w14:paraId="3DB61C90" w14:textId="77777777" w:rsidR="009B2485" w:rsidRPr="00843CE2" w:rsidRDefault="009B2485" w:rsidP="009B2485">
      <w:pPr>
        <w:rPr>
          <w:b/>
          <w:bCs/>
          <w:lang w:val="en-SG"/>
        </w:rPr>
      </w:pPr>
      <w:r w:rsidRPr="00843CE2">
        <w:rPr>
          <w:b/>
          <w:bCs/>
          <w:lang w:val="en-SG"/>
        </w:rPr>
        <w:t>2.2 System Design</w:t>
      </w:r>
    </w:p>
    <w:p w14:paraId="0E729163" w14:textId="77777777" w:rsidR="009B2485" w:rsidRPr="00843CE2" w:rsidRDefault="009B2485" w:rsidP="009B2485">
      <w:pPr>
        <w:rPr>
          <w:lang w:val="en-SG"/>
        </w:rPr>
      </w:pPr>
      <w:r w:rsidRPr="00843CE2">
        <w:rPr>
          <w:lang w:val="en-SG"/>
        </w:rPr>
        <w:t>The system will be menu-driven, offering options for each functionality mentioned above.</w:t>
      </w:r>
    </w:p>
    <w:p w14:paraId="5C404AF8" w14:textId="77777777" w:rsidR="001760D6" w:rsidRPr="00843CE2" w:rsidRDefault="009B2485" w:rsidP="001760D6">
      <w:pPr>
        <w:rPr>
          <w:lang w:val="en-SG"/>
        </w:rPr>
      </w:pPr>
      <w:r w:rsidRPr="00843CE2">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sidRPr="00843CE2">
        <w:rPr>
          <w:lang w:val="en-SG"/>
        </w:rPr>
        <w:t xml:space="preserve"> </w:t>
      </w:r>
      <w:r w:rsidR="001760D6" w:rsidRPr="00843CE2">
        <w:rPr>
          <w:lang w:val="en-SG"/>
        </w:rPr>
        <w:t>The</w:t>
      </w:r>
      <w:r w:rsidR="00180BD4" w:rsidRPr="00843CE2">
        <w:rPr>
          <w:lang w:val="en-SG"/>
        </w:rPr>
        <w:t xml:space="preserve"> block diagram </w:t>
      </w:r>
      <w:r w:rsidR="001760D6" w:rsidRPr="00843CE2">
        <w:rPr>
          <w:lang w:val="en-SG"/>
        </w:rPr>
        <w:t>below</w:t>
      </w:r>
      <w:r w:rsidR="00180BD4" w:rsidRPr="00843CE2">
        <w:rPr>
          <w:lang w:val="en-SG"/>
        </w:rPr>
        <w:t xml:space="preserve"> </w:t>
      </w:r>
      <w:r w:rsidR="001760D6" w:rsidRPr="00843CE2">
        <w:rPr>
          <w:lang w:val="en-SG"/>
        </w:rPr>
        <w:t>divide the flow of processes into</w:t>
      </w:r>
      <w:r w:rsidR="00180BD4" w:rsidRPr="00843CE2">
        <w:rPr>
          <w:lang w:val="en-SG"/>
        </w:rPr>
        <w:t xml:space="preserve"> register</w:t>
      </w:r>
      <w:r w:rsidR="001760D6" w:rsidRPr="00843CE2">
        <w:rPr>
          <w:lang w:val="en-SG"/>
        </w:rPr>
        <w:t xml:space="preserve"> a</w:t>
      </w:r>
      <w:r w:rsidR="00180BD4" w:rsidRPr="00843CE2">
        <w:rPr>
          <w:lang w:val="en-SG"/>
        </w:rPr>
        <w:t xml:space="preserve"> student,  register</w:t>
      </w:r>
      <w:r w:rsidR="001760D6" w:rsidRPr="00843CE2">
        <w:rPr>
          <w:lang w:val="en-SG"/>
        </w:rPr>
        <w:t xml:space="preserve">  a </w:t>
      </w:r>
      <w:r w:rsidR="00180BD4" w:rsidRPr="00843CE2">
        <w:rPr>
          <w:lang w:val="en-SG"/>
        </w:rPr>
        <w:t>course, enrol a student into a course, de-enrol a student from a course, display available courses, and</w:t>
      </w:r>
      <w:r w:rsidR="001760D6" w:rsidRPr="00843CE2">
        <w:rPr>
          <w:lang w:val="en-SG"/>
        </w:rPr>
        <w:t xml:space="preserve"> display registered students.</w:t>
      </w:r>
    </w:p>
    <w:p w14:paraId="39CDCF05" w14:textId="77777777" w:rsidR="00ED0CB3" w:rsidRPr="00843CE2" w:rsidRDefault="00ED0CB3" w:rsidP="001760D6">
      <w:pPr>
        <w:rPr>
          <w:lang w:val="en-SG"/>
        </w:rPr>
      </w:pPr>
    </w:p>
    <w:p w14:paraId="38FD9D4A" w14:textId="77777777" w:rsidR="00ED0CB3" w:rsidRPr="00843CE2" w:rsidRDefault="00ED0CB3" w:rsidP="001760D6">
      <w:pPr>
        <w:rPr>
          <w:lang w:val="en-SG"/>
        </w:rPr>
      </w:pPr>
    </w:p>
    <w:p w14:paraId="204D36D4" w14:textId="77777777" w:rsidR="00ED0CB3" w:rsidRPr="00843CE2" w:rsidRDefault="00ED0CB3" w:rsidP="001760D6">
      <w:pPr>
        <w:rPr>
          <w:lang w:val="en-SG"/>
        </w:rPr>
      </w:pPr>
    </w:p>
    <w:p w14:paraId="3E469268" w14:textId="77777777" w:rsidR="00ED0CB3" w:rsidRPr="00843CE2" w:rsidRDefault="00ED0CB3" w:rsidP="001760D6">
      <w:pPr>
        <w:rPr>
          <w:lang w:val="en-SG"/>
        </w:rPr>
      </w:pPr>
    </w:p>
    <w:p w14:paraId="1B564CBA" w14:textId="77777777" w:rsidR="00ED0CB3" w:rsidRPr="00843CE2" w:rsidRDefault="00ED0CB3" w:rsidP="001760D6">
      <w:pPr>
        <w:rPr>
          <w:lang w:val="en-SG"/>
        </w:rPr>
      </w:pPr>
    </w:p>
    <w:p w14:paraId="55960549" w14:textId="77777777" w:rsidR="00ED0CB3" w:rsidRPr="00843CE2" w:rsidRDefault="00ED0CB3" w:rsidP="001760D6">
      <w:pPr>
        <w:rPr>
          <w:lang w:val="en-SG"/>
        </w:rPr>
      </w:pPr>
    </w:p>
    <w:p w14:paraId="2988FB4A" w14:textId="77777777" w:rsidR="00180BD4" w:rsidRPr="00843CE2" w:rsidRDefault="00180BD4" w:rsidP="009B2485">
      <w:pPr>
        <w:rPr>
          <w:lang w:val="en-SG"/>
        </w:rPr>
      </w:pPr>
    </w:p>
    <w:p w14:paraId="071D0EA4" w14:textId="6C2B99CD" w:rsidR="00901BA9" w:rsidRPr="00843CE2" w:rsidRDefault="001760D6" w:rsidP="00ED0CB3">
      <w:pPr>
        <w:pStyle w:val="ListParagraph"/>
        <w:numPr>
          <w:ilvl w:val="0"/>
          <w:numId w:val="26"/>
        </w:numPr>
        <w:rPr>
          <w:lang w:val="en-SG"/>
        </w:rPr>
      </w:pPr>
      <w:r w:rsidRPr="00843CE2">
        <w:rPr>
          <w:lang w:val="en-SG"/>
        </w:rPr>
        <w:lastRenderedPageBreak/>
        <w:t>S</w:t>
      </w:r>
      <w:r w:rsidR="001307EF" w:rsidRPr="00843CE2">
        <w:rPr>
          <w:lang w:val="en-SG"/>
        </w:rPr>
        <w:t>tudent course management system</w:t>
      </w:r>
    </w:p>
    <w:p w14:paraId="00C76B5F" w14:textId="77777777" w:rsidR="00232E35" w:rsidRPr="00843CE2" w:rsidRDefault="00180BD4" w:rsidP="00180BD4">
      <w:pPr>
        <w:ind w:left="426" w:hanging="426"/>
        <w:jc w:val="right"/>
        <w:rPr>
          <w:lang w:val="en-SG"/>
        </w:rPr>
      </w:pPr>
      <w:r w:rsidRPr="00843CE2">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Pr="00843CE2" w:rsidRDefault="001307EF" w:rsidP="00E942F9">
      <w:pPr>
        <w:pStyle w:val="ListParagraph"/>
        <w:ind w:left="567"/>
        <w:jc w:val="center"/>
        <w:rPr>
          <w:lang w:val="en-SG"/>
        </w:rPr>
      </w:pPr>
    </w:p>
    <w:p w14:paraId="1C0AF3FD" w14:textId="77777777" w:rsidR="00180BD4" w:rsidRPr="00843CE2" w:rsidRDefault="00E942F9" w:rsidP="00E942F9">
      <w:pPr>
        <w:pStyle w:val="ListParagraph"/>
        <w:ind w:left="567"/>
        <w:jc w:val="center"/>
        <w:rPr>
          <w:lang w:val="en-SG"/>
        </w:rPr>
      </w:pPr>
      <w:r w:rsidRPr="00843CE2">
        <w:rPr>
          <w:lang w:val="en-SG"/>
        </w:rPr>
        <w:t xml:space="preserve">Figure </w:t>
      </w:r>
      <w:r w:rsidR="00F826CD" w:rsidRPr="00843CE2">
        <w:rPr>
          <w:lang w:val="en-SG"/>
        </w:rPr>
        <w:t>2.</w:t>
      </w:r>
      <w:r w:rsidRPr="00843CE2">
        <w:rPr>
          <w:lang w:val="en-SG"/>
        </w:rPr>
        <w:t xml:space="preserve">1: </w:t>
      </w:r>
      <w:r w:rsidR="001307EF" w:rsidRPr="00843CE2">
        <w:rPr>
          <w:lang w:val="en-SG"/>
        </w:rPr>
        <w:t>Flow chart: S</w:t>
      </w:r>
      <w:r w:rsidRPr="00843CE2">
        <w:rPr>
          <w:lang w:val="en-SG"/>
        </w:rPr>
        <w:t>tudent course management system</w:t>
      </w:r>
    </w:p>
    <w:p w14:paraId="6B3EDF23" w14:textId="77777777" w:rsidR="00180BD4" w:rsidRPr="00843CE2" w:rsidRDefault="00180BD4" w:rsidP="00180BD4">
      <w:pPr>
        <w:pStyle w:val="ListParagraph"/>
        <w:ind w:left="567"/>
        <w:rPr>
          <w:lang w:val="en-SG"/>
        </w:rPr>
      </w:pPr>
    </w:p>
    <w:p w14:paraId="377ADEEC" w14:textId="77777777" w:rsidR="00ED0CB3" w:rsidRPr="00843CE2" w:rsidRDefault="00ED0CB3" w:rsidP="00ED0CB3">
      <w:pPr>
        <w:rPr>
          <w:lang w:val="en-SG"/>
        </w:rPr>
      </w:pPr>
    </w:p>
    <w:p w14:paraId="266F0142" w14:textId="7976C166" w:rsidR="00180BD4" w:rsidRPr="00843CE2" w:rsidRDefault="001760D6" w:rsidP="00ED0CB3">
      <w:pPr>
        <w:pStyle w:val="ListParagraph"/>
        <w:numPr>
          <w:ilvl w:val="0"/>
          <w:numId w:val="26"/>
        </w:numPr>
        <w:rPr>
          <w:lang w:val="en-SG"/>
        </w:rPr>
      </w:pPr>
      <w:r w:rsidRPr="00843CE2">
        <w:rPr>
          <w:lang w:val="en-SG"/>
        </w:rPr>
        <w:t>Register a</w:t>
      </w:r>
      <w:r w:rsidR="00232E35" w:rsidRPr="00843CE2">
        <w:rPr>
          <w:lang w:val="en-SG"/>
        </w:rPr>
        <w:t xml:space="preserve"> student</w:t>
      </w:r>
      <w:r w:rsidR="00180BD4" w:rsidRPr="00843CE2">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843CE2" w:rsidRDefault="001307EF" w:rsidP="001307EF">
      <w:pPr>
        <w:ind w:left="1440"/>
        <w:rPr>
          <w:lang w:val="en-SG"/>
        </w:rPr>
      </w:pPr>
      <w:r w:rsidRPr="00843CE2">
        <w:rPr>
          <w:lang w:val="en-SG"/>
        </w:rPr>
        <w:t xml:space="preserve">        </w:t>
      </w:r>
      <w:r w:rsidR="00E942F9" w:rsidRPr="00843CE2">
        <w:rPr>
          <w:lang w:val="en-SG"/>
        </w:rPr>
        <w:t>F</w:t>
      </w:r>
      <w:r w:rsidRPr="00843CE2">
        <w:rPr>
          <w:lang w:val="en-SG"/>
        </w:rPr>
        <w:t>igu</w:t>
      </w:r>
      <w:r w:rsidR="001760D6" w:rsidRPr="00843CE2">
        <w:rPr>
          <w:lang w:val="en-SG"/>
        </w:rPr>
        <w:t>re 2</w:t>
      </w:r>
      <w:r w:rsidR="00F826CD" w:rsidRPr="00843CE2">
        <w:rPr>
          <w:lang w:val="en-SG"/>
        </w:rPr>
        <w:t>.2</w:t>
      </w:r>
      <w:r w:rsidR="001760D6" w:rsidRPr="00843CE2">
        <w:rPr>
          <w:lang w:val="en-SG"/>
        </w:rPr>
        <w:t xml:space="preserve">: Flow chart: Register a </w:t>
      </w:r>
      <w:r w:rsidRPr="00843CE2">
        <w:rPr>
          <w:lang w:val="en-SG"/>
        </w:rPr>
        <w:t>student</w:t>
      </w:r>
    </w:p>
    <w:p w14:paraId="523FED13" w14:textId="77777777" w:rsidR="00ED0CB3" w:rsidRPr="00843CE2" w:rsidRDefault="00ED0CB3" w:rsidP="00180BD4">
      <w:pPr>
        <w:rPr>
          <w:lang w:val="en-SG"/>
        </w:rPr>
      </w:pPr>
    </w:p>
    <w:p w14:paraId="68A1CD34" w14:textId="4B77E95A" w:rsidR="00232E35" w:rsidRPr="00843CE2" w:rsidRDefault="00232E35" w:rsidP="00ED0CB3">
      <w:pPr>
        <w:pStyle w:val="ListParagraph"/>
        <w:numPr>
          <w:ilvl w:val="0"/>
          <w:numId w:val="26"/>
        </w:numPr>
        <w:rPr>
          <w:lang w:val="en-SG"/>
        </w:rPr>
      </w:pPr>
      <w:r w:rsidRPr="00843CE2">
        <w:rPr>
          <w:lang w:val="en-SG"/>
        </w:rPr>
        <w:t>Register a course</w:t>
      </w:r>
    </w:p>
    <w:p w14:paraId="224A3B1B" w14:textId="77777777" w:rsidR="00180BD4" w:rsidRPr="00843CE2" w:rsidRDefault="00180BD4" w:rsidP="00180BD4">
      <w:pPr>
        <w:rPr>
          <w:lang w:val="en-SG"/>
        </w:rPr>
      </w:pPr>
      <w:r w:rsidRPr="00843CE2">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Pr="00843CE2" w:rsidRDefault="001307EF" w:rsidP="001307EF">
      <w:pPr>
        <w:tabs>
          <w:tab w:val="num" w:pos="567"/>
        </w:tabs>
        <w:rPr>
          <w:lang w:val="en-SG"/>
        </w:rPr>
      </w:pP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3: Flow</w:t>
      </w:r>
      <w:r w:rsidR="001760D6" w:rsidRPr="00843CE2">
        <w:rPr>
          <w:lang w:val="en-SG"/>
        </w:rPr>
        <w:t xml:space="preserve"> chart: Register a </w:t>
      </w:r>
      <w:r w:rsidRPr="00843CE2">
        <w:rPr>
          <w:lang w:val="en-SG"/>
        </w:rPr>
        <w:t>course</w:t>
      </w:r>
    </w:p>
    <w:p w14:paraId="2FA306EC" w14:textId="77777777" w:rsidR="00ED0CB3" w:rsidRPr="00843CE2" w:rsidRDefault="00ED0CB3" w:rsidP="00180BD4">
      <w:pPr>
        <w:tabs>
          <w:tab w:val="num" w:pos="567"/>
        </w:tabs>
        <w:ind w:left="360" w:hanging="360"/>
        <w:rPr>
          <w:lang w:val="en-SG"/>
        </w:rPr>
      </w:pPr>
    </w:p>
    <w:p w14:paraId="5E83DDFD" w14:textId="77777777" w:rsidR="00ED0CB3" w:rsidRPr="00843CE2" w:rsidRDefault="00ED0CB3" w:rsidP="00180BD4">
      <w:pPr>
        <w:tabs>
          <w:tab w:val="num" w:pos="567"/>
        </w:tabs>
        <w:ind w:left="360" w:hanging="360"/>
        <w:rPr>
          <w:lang w:val="en-SG"/>
        </w:rPr>
      </w:pPr>
    </w:p>
    <w:p w14:paraId="2B5018D7" w14:textId="1C4D5A09" w:rsidR="00232E35" w:rsidRPr="00843CE2" w:rsidRDefault="00232E35" w:rsidP="00ED0CB3">
      <w:pPr>
        <w:pStyle w:val="ListParagraph"/>
        <w:numPr>
          <w:ilvl w:val="0"/>
          <w:numId w:val="26"/>
        </w:numPr>
        <w:tabs>
          <w:tab w:val="num" w:pos="567"/>
        </w:tabs>
        <w:rPr>
          <w:lang w:val="en-SG"/>
        </w:rPr>
      </w:pPr>
      <w:r w:rsidRPr="00843CE2">
        <w:rPr>
          <w:lang w:val="en-SG"/>
        </w:rPr>
        <w:lastRenderedPageBreak/>
        <w:t xml:space="preserve">Enrol a student in a course </w:t>
      </w:r>
    </w:p>
    <w:p w14:paraId="3AD5B7BD" w14:textId="77777777" w:rsidR="001307EF" w:rsidRPr="00843CE2" w:rsidRDefault="001307EF" w:rsidP="00180BD4">
      <w:pPr>
        <w:tabs>
          <w:tab w:val="num" w:pos="567"/>
        </w:tabs>
        <w:ind w:left="360" w:hanging="360"/>
        <w:rPr>
          <w:lang w:val="en-SG"/>
        </w:rPr>
      </w:pPr>
    </w:p>
    <w:p w14:paraId="33F69A03" w14:textId="77777777" w:rsidR="00180BD4" w:rsidRPr="00843CE2" w:rsidRDefault="00180BD4" w:rsidP="00180BD4">
      <w:pPr>
        <w:tabs>
          <w:tab w:val="num" w:pos="567"/>
        </w:tabs>
        <w:ind w:left="360" w:hanging="360"/>
        <w:rPr>
          <w:lang w:val="en-SG"/>
        </w:rPr>
      </w:pPr>
      <w:r w:rsidRPr="00843CE2">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Pr="00843CE2" w:rsidRDefault="001307EF" w:rsidP="00180BD4">
      <w:pPr>
        <w:tabs>
          <w:tab w:val="num" w:pos="567"/>
        </w:tabs>
        <w:ind w:left="360" w:hanging="360"/>
        <w:rPr>
          <w:lang w:val="en-SG"/>
        </w:rPr>
      </w:pPr>
    </w:p>
    <w:p w14:paraId="2B251C0E" w14:textId="77777777" w:rsidR="001307EF" w:rsidRPr="00843CE2" w:rsidRDefault="001760D6" w:rsidP="001307EF">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w:t>
      </w:r>
      <w:r w:rsidR="001307EF" w:rsidRPr="00843CE2">
        <w:rPr>
          <w:lang w:val="en-SG"/>
        </w:rPr>
        <w:t xml:space="preserve">Figure </w:t>
      </w:r>
      <w:r w:rsidR="00F826CD" w:rsidRPr="00843CE2">
        <w:rPr>
          <w:lang w:val="en-SG"/>
        </w:rPr>
        <w:t>2.</w:t>
      </w:r>
      <w:r w:rsidR="001307EF" w:rsidRPr="00843CE2">
        <w:rPr>
          <w:lang w:val="en-SG"/>
        </w:rPr>
        <w:t>4: Flow chart: Enrol a student in a course</w:t>
      </w:r>
    </w:p>
    <w:p w14:paraId="49B21C9A" w14:textId="77777777" w:rsidR="001307EF" w:rsidRPr="00843CE2" w:rsidRDefault="001307EF" w:rsidP="001307EF">
      <w:pPr>
        <w:tabs>
          <w:tab w:val="num" w:pos="567"/>
        </w:tabs>
        <w:rPr>
          <w:lang w:val="en-SG"/>
        </w:rPr>
      </w:pPr>
    </w:p>
    <w:p w14:paraId="7020291E" w14:textId="77777777" w:rsidR="00ED0CB3" w:rsidRPr="00843CE2" w:rsidRDefault="00ED0CB3" w:rsidP="00232E35">
      <w:pPr>
        <w:tabs>
          <w:tab w:val="num" w:pos="720"/>
        </w:tabs>
        <w:rPr>
          <w:lang w:val="en-SG"/>
        </w:rPr>
      </w:pPr>
    </w:p>
    <w:p w14:paraId="0CCFFB59" w14:textId="421664A7" w:rsidR="00180BD4" w:rsidRPr="00843CE2" w:rsidRDefault="00232E35" w:rsidP="00ED0CB3">
      <w:pPr>
        <w:pStyle w:val="ListParagraph"/>
        <w:numPr>
          <w:ilvl w:val="0"/>
          <w:numId w:val="26"/>
        </w:numPr>
        <w:tabs>
          <w:tab w:val="num" w:pos="720"/>
        </w:tabs>
        <w:rPr>
          <w:lang w:val="en-SG"/>
        </w:rPr>
      </w:pPr>
      <w:r w:rsidRPr="00843CE2">
        <w:rPr>
          <w:lang w:val="en-SG"/>
        </w:rPr>
        <w:t>De-enrol a student from a course</w:t>
      </w:r>
    </w:p>
    <w:p w14:paraId="21EA47F2" w14:textId="77777777" w:rsidR="001307EF" w:rsidRPr="00843CE2" w:rsidRDefault="001307EF" w:rsidP="00232E35">
      <w:pPr>
        <w:tabs>
          <w:tab w:val="num" w:pos="720"/>
        </w:tabs>
        <w:rPr>
          <w:lang w:val="en-SG"/>
        </w:rPr>
      </w:pPr>
    </w:p>
    <w:p w14:paraId="33D6D4C0" w14:textId="77777777" w:rsidR="00180BD4" w:rsidRPr="00843CE2" w:rsidRDefault="00180BD4" w:rsidP="00232E35">
      <w:pPr>
        <w:tabs>
          <w:tab w:val="num" w:pos="720"/>
        </w:tabs>
        <w:rPr>
          <w:lang w:val="en-SG"/>
        </w:rPr>
      </w:pPr>
      <w:r w:rsidRPr="00843CE2">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Pr="00843CE2" w:rsidRDefault="001307EF" w:rsidP="000F19E7">
      <w:pPr>
        <w:tabs>
          <w:tab w:val="num" w:pos="567"/>
        </w:tabs>
        <w:ind w:left="360" w:hanging="360"/>
        <w:jc w:val="center"/>
        <w:rPr>
          <w:lang w:val="en-SG"/>
        </w:rPr>
      </w:pPr>
      <w:r w:rsidRPr="00843CE2">
        <w:rPr>
          <w:lang w:val="en-SG"/>
        </w:rPr>
        <w:t xml:space="preserve">Figure </w:t>
      </w:r>
      <w:r w:rsidR="00F826CD" w:rsidRPr="00843CE2">
        <w:rPr>
          <w:lang w:val="en-SG"/>
        </w:rPr>
        <w:t>2.</w:t>
      </w:r>
      <w:r w:rsidRPr="00843CE2">
        <w:rPr>
          <w:lang w:val="en-SG"/>
        </w:rPr>
        <w:t>5: Flow chart: De-enrol a student from a course</w:t>
      </w:r>
    </w:p>
    <w:p w14:paraId="6C13E98E" w14:textId="77777777" w:rsidR="00ED0CB3" w:rsidRPr="00843CE2" w:rsidRDefault="00ED0CB3" w:rsidP="00232E35">
      <w:pPr>
        <w:rPr>
          <w:lang w:val="en-SG"/>
        </w:rPr>
      </w:pPr>
    </w:p>
    <w:p w14:paraId="6F631A7F" w14:textId="77777777" w:rsidR="00ED0CB3" w:rsidRPr="00843CE2" w:rsidRDefault="00ED0CB3" w:rsidP="00232E35">
      <w:pPr>
        <w:rPr>
          <w:lang w:val="en-SG"/>
        </w:rPr>
      </w:pPr>
    </w:p>
    <w:p w14:paraId="114D5BBF" w14:textId="52F3D5EF" w:rsidR="00232E35" w:rsidRPr="00843CE2" w:rsidRDefault="00232E35" w:rsidP="00ED0CB3">
      <w:pPr>
        <w:pStyle w:val="ListParagraph"/>
        <w:numPr>
          <w:ilvl w:val="0"/>
          <w:numId w:val="26"/>
        </w:numPr>
        <w:rPr>
          <w:lang w:val="en-SG"/>
        </w:rPr>
      </w:pPr>
      <w:r w:rsidRPr="00843CE2">
        <w:rPr>
          <w:lang w:val="en-SG"/>
        </w:rPr>
        <w:t>Display available courses</w:t>
      </w:r>
    </w:p>
    <w:p w14:paraId="5FC563A9" w14:textId="77777777" w:rsidR="00180BD4" w:rsidRPr="00843CE2" w:rsidRDefault="00180BD4" w:rsidP="00232E35">
      <w:pPr>
        <w:rPr>
          <w:lang w:val="en-SG"/>
        </w:rPr>
      </w:pPr>
    </w:p>
    <w:p w14:paraId="328D29DB" w14:textId="77777777" w:rsidR="00180BD4" w:rsidRPr="00843CE2" w:rsidRDefault="00180BD4" w:rsidP="00232E35">
      <w:pPr>
        <w:rPr>
          <w:lang w:val="en-SG"/>
        </w:rPr>
      </w:pPr>
      <w:r w:rsidRPr="00843CE2">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Pr="00843CE2" w:rsidRDefault="001760D6" w:rsidP="00232E35">
      <w:pPr>
        <w:rPr>
          <w:lang w:val="en-SG"/>
        </w:rPr>
      </w:pPr>
    </w:p>
    <w:p w14:paraId="3DCB51C9"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6: Flow chart: Display available course</w:t>
      </w:r>
    </w:p>
    <w:p w14:paraId="3C0D4FFB" w14:textId="77777777" w:rsidR="001760D6" w:rsidRPr="00843CE2" w:rsidRDefault="001760D6" w:rsidP="001760D6">
      <w:pPr>
        <w:tabs>
          <w:tab w:val="num" w:pos="567"/>
        </w:tabs>
        <w:rPr>
          <w:lang w:val="en-SG"/>
        </w:rPr>
      </w:pPr>
    </w:p>
    <w:p w14:paraId="701C38B8" w14:textId="77777777" w:rsidR="00ED0CB3" w:rsidRPr="00843CE2" w:rsidRDefault="00ED0CB3" w:rsidP="00232E35">
      <w:pPr>
        <w:rPr>
          <w:lang w:val="en-SG"/>
        </w:rPr>
      </w:pPr>
    </w:p>
    <w:p w14:paraId="63602A88" w14:textId="2B803273" w:rsidR="00232E35" w:rsidRPr="00843CE2" w:rsidRDefault="00232E35" w:rsidP="00ED0CB3">
      <w:pPr>
        <w:pStyle w:val="ListParagraph"/>
        <w:numPr>
          <w:ilvl w:val="0"/>
          <w:numId w:val="26"/>
        </w:numPr>
        <w:rPr>
          <w:lang w:val="en-SG"/>
        </w:rPr>
      </w:pPr>
      <w:r w:rsidRPr="00843CE2">
        <w:rPr>
          <w:lang w:val="en-SG"/>
        </w:rPr>
        <w:t>Display registered students</w:t>
      </w:r>
    </w:p>
    <w:p w14:paraId="7B4C9DB0" w14:textId="77777777" w:rsidR="00232E35" w:rsidRPr="00843CE2" w:rsidRDefault="00232E35" w:rsidP="009B2485">
      <w:pPr>
        <w:rPr>
          <w:lang w:val="en-SG"/>
        </w:rPr>
      </w:pPr>
    </w:p>
    <w:p w14:paraId="454A538F" w14:textId="77777777" w:rsidR="009B2485" w:rsidRPr="00843CE2" w:rsidRDefault="009B2485" w:rsidP="009B2485">
      <w:pPr>
        <w:rPr>
          <w:lang w:val="en-SG"/>
        </w:rPr>
      </w:pPr>
    </w:p>
    <w:p w14:paraId="4F748112" w14:textId="77777777" w:rsidR="00180BD4" w:rsidRPr="00843CE2" w:rsidRDefault="00180BD4" w:rsidP="009B2485">
      <w:pPr>
        <w:rPr>
          <w:lang w:val="en-SG"/>
        </w:rPr>
      </w:pPr>
      <w:r w:rsidRPr="00843CE2">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Pr="00843CE2" w:rsidRDefault="001760D6" w:rsidP="009B2485">
      <w:pPr>
        <w:rPr>
          <w:lang w:val="en-SG"/>
        </w:rPr>
      </w:pPr>
      <w:r w:rsidRPr="00843CE2">
        <w:rPr>
          <w:lang w:val="en-SG"/>
        </w:rPr>
        <w:tab/>
      </w:r>
    </w:p>
    <w:p w14:paraId="63DD98CC" w14:textId="77777777" w:rsidR="000F19E7" w:rsidRPr="00843CE2" w:rsidRDefault="000F19E7" w:rsidP="009B2485">
      <w:pPr>
        <w:rPr>
          <w:lang w:val="en-SG"/>
        </w:rPr>
      </w:pPr>
    </w:p>
    <w:p w14:paraId="473BA705" w14:textId="77777777" w:rsidR="001760D6" w:rsidRPr="00843CE2" w:rsidRDefault="001760D6" w:rsidP="001760D6">
      <w:pPr>
        <w:tabs>
          <w:tab w:val="num" w:pos="567"/>
        </w:tabs>
        <w:ind w:left="360" w:hanging="360"/>
        <w:rPr>
          <w:lang w:val="en-SG"/>
        </w:rPr>
      </w:pPr>
      <w:r w:rsidRPr="00843CE2">
        <w:rPr>
          <w:lang w:val="en-SG"/>
        </w:rPr>
        <w:tab/>
      </w:r>
      <w:r w:rsidRPr="00843CE2">
        <w:rPr>
          <w:lang w:val="en-SG"/>
        </w:rPr>
        <w:tab/>
      </w:r>
      <w:r w:rsidRPr="00843CE2">
        <w:rPr>
          <w:lang w:val="en-SG"/>
        </w:rPr>
        <w:tab/>
      </w:r>
      <w:r w:rsidRPr="00843CE2">
        <w:rPr>
          <w:lang w:val="en-SG"/>
        </w:rPr>
        <w:tab/>
        <w:t xml:space="preserve">    Figure </w:t>
      </w:r>
      <w:r w:rsidR="00F826CD" w:rsidRPr="00843CE2">
        <w:rPr>
          <w:lang w:val="en-SG"/>
        </w:rPr>
        <w:t>2.</w:t>
      </w:r>
      <w:r w:rsidRPr="00843CE2">
        <w:rPr>
          <w:lang w:val="en-SG"/>
        </w:rPr>
        <w:t>7: Flow chart: Display registered student</w:t>
      </w:r>
    </w:p>
    <w:p w14:paraId="56834DA5" w14:textId="77777777" w:rsidR="001760D6" w:rsidRPr="00843CE2" w:rsidRDefault="001760D6" w:rsidP="001760D6">
      <w:pPr>
        <w:tabs>
          <w:tab w:val="num" w:pos="567"/>
        </w:tabs>
        <w:rPr>
          <w:lang w:val="en-SG"/>
        </w:rPr>
      </w:pPr>
    </w:p>
    <w:p w14:paraId="781705A4" w14:textId="77777777" w:rsidR="00ED0CB3" w:rsidRPr="00843CE2" w:rsidRDefault="00ED0CB3" w:rsidP="009B2485">
      <w:pPr>
        <w:rPr>
          <w:b/>
          <w:bCs/>
          <w:lang w:val="en-SG"/>
        </w:rPr>
      </w:pPr>
    </w:p>
    <w:p w14:paraId="0CFA3A57" w14:textId="77777777" w:rsidR="00ED0CB3" w:rsidRPr="00843CE2" w:rsidRDefault="00ED0CB3" w:rsidP="009B2485">
      <w:pPr>
        <w:rPr>
          <w:b/>
          <w:bCs/>
          <w:lang w:val="en-SG"/>
        </w:rPr>
      </w:pPr>
    </w:p>
    <w:p w14:paraId="7AE63199" w14:textId="77777777" w:rsidR="00ED0CB3" w:rsidRPr="00843CE2" w:rsidRDefault="00ED0CB3" w:rsidP="009B2485">
      <w:pPr>
        <w:rPr>
          <w:b/>
          <w:bCs/>
          <w:lang w:val="en-SG"/>
        </w:rPr>
      </w:pPr>
    </w:p>
    <w:p w14:paraId="494765AF" w14:textId="77777777" w:rsidR="00ED0CB3" w:rsidRPr="00843CE2" w:rsidRDefault="00ED0CB3" w:rsidP="009B2485">
      <w:pPr>
        <w:rPr>
          <w:b/>
          <w:bCs/>
          <w:lang w:val="en-SG"/>
        </w:rPr>
      </w:pPr>
    </w:p>
    <w:p w14:paraId="5FC29C8A" w14:textId="77777777" w:rsidR="00ED0CB3" w:rsidRPr="00843CE2" w:rsidRDefault="00ED0CB3" w:rsidP="009B2485">
      <w:pPr>
        <w:rPr>
          <w:b/>
          <w:bCs/>
          <w:lang w:val="en-SG"/>
        </w:rPr>
      </w:pPr>
    </w:p>
    <w:p w14:paraId="333A13EC" w14:textId="77777777" w:rsidR="00ED0CB3" w:rsidRPr="00843CE2" w:rsidRDefault="00ED0CB3" w:rsidP="009B2485">
      <w:pPr>
        <w:rPr>
          <w:b/>
          <w:bCs/>
          <w:lang w:val="en-SG"/>
        </w:rPr>
      </w:pPr>
    </w:p>
    <w:p w14:paraId="0646A330" w14:textId="47FC4043" w:rsidR="009B2485" w:rsidRPr="00843CE2" w:rsidRDefault="009B2485" w:rsidP="009B2485">
      <w:pPr>
        <w:rPr>
          <w:b/>
          <w:bCs/>
          <w:lang w:val="en-SG"/>
        </w:rPr>
      </w:pPr>
      <w:r w:rsidRPr="00843CE2">
        <w:rPr>
          <w:b/>
          <w:bCs/>
          <w:lang w:val="en-SG"/>
        </w:rPr>
        <w:lastRenderedPageBreak/>
        <w:t>PART 3: SYSTEM PROTOTYPE</w:t>
      </w:r>
    </w:p>
    <w:p w14:paraId="5EEF1FA8" w14:textId="77777777" w:rsidR="002F3A3A" w:rsidRPr="00843CE2" w:rsidRDefault="002F3A3A" w:rsidP="002F3A3A">
      <w:pPr>
        <w:rPr>
          <w:lang w:val="en-SG"/>
        </w:rPr>
      </w:pPr>
      <w:r w:rsidRPr="00843CE2">
        <w:rPr>
          <w:lang w:val="en-SG"/>
        </w:rPr>
        <w:t>A prototype will be developed to demonstrate the core functionalities of the system.</w:t>
      </w:r>
    </w:p>
    <w:p w14:paraId="169E6B37" w14:textId="77777777" w:rsidR="002F3A3A" w:rsidRPr="00843CE2" w:rsidRDefault="002F3A3A" w:rsidP="009B2485">
      <w:pPr>
        <w:rPr>
          <w:b/>
          <w:bCs/>
          <w:lang w:val="en-SG"/>
        </w:rPr>
      </w:pPr>
    </w:p>
    <w:p w14:paraId="5683E822" w14:textId="77777777" w:rsidR="00232E35" w:rsidRPr="00843CE2" w:rsidRDefault="002F3A3A" w:rsidP="009B2485">
      <w:pPr>
        <w:rPr>
          <w:b/>
          <w:bCs/>
          <w:lang w:val="en-SG"/>
        </w:rPr>
      </w:pPr>
      <w:r w:rsidRPr="00843CE2">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843CE2" w:rsidRDefault="002F3A3A" w:rsidP="009B2485">
      <w:pPr>
        <w:rPr>
          <w:b/>
          <w:bCs/>
          <w:lang w:val="en-SG"/>
        </w:rPr>
      </w:pPr>
      <w:r w:rsidRPr="00843CE2">
        <w:rPr>
          <w:b/>
          <w:bCs/>
          <w:lang w:val="en-SG"/>
        </w:rPr>
        <w:t>Screen 1: Menu Item</w:t>
      </w:r>
    </w:p>
    <w:p w14:paraId="036F4F31" w14:textId="77777777" w:rsidR="00232E35" w:rsidRPr="00843CE2" w:rsidRDefault="00232E35" w:rsidP="009B2485">
      <w:pPr>
        <w:rPr>
          <w:lang w:val="en-SG"/>
        </w:rPr>
      </w:pPr>
      <w:r w:rsidRPr="00843CE2">
        <w:rPr>
          <w:lang w:val="en-SG"/>
        </w:rPr>
        <w:t>Screen 1: The user must insert an integer value in the range 1-6. If the user enter other number, the system will prompt error message and the screen is displayed again</w:t>
      </w:r>
    </w:p>
    <w:p w14:paraId="603DB5F5" w14:textId="77777777" w:rsidR="00232E35" w:rsidRPr="00843CE2" w:rsidRDefault="00232E35" w:rsidP="009B2485">
      <w:pPr>
        <w:rPr>
          <w:lang w:val="en-SG"/>
        </w:rPr>
      </w:pPr>
      <w:r w:rsidRPr="00843CE2">
        <w:rPr>
          <w:lang w:val="en-SG"/>
        </w:rPr>
        <w:t>Prepared By: Siew La</w:t>
      </w:r>
    </w:p>
    <w:p w14:paraId="3A7A69D2" w14:textId="77777777" w:rsidR="002F3A3A" w:rsidRPr="00843CE2" w:rsidRDefault="002F3A3A" w:rsidP="009B2485">
      <w:pPr>
        <w:rPr>
          <w:lang w:val="en-SG"/>
        </w:rPr>
      </w:pPr>
    </w:p>
    <w:p w14:paraId="053A73C3" w14:textId="77777777" w:rsidR="002F3A3A" w:rsidRPr="00843CE2" w:rsidRDefault="004F2709" w:rsidP="009B2485">
      <w:pPr>
        <w:rPr>
          <w:lang w:val="en-SG"/>
        </w:rPr>
      </w:pPr>
      <w:r w:rsidRPr="00843CE2">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843CE2" w:rsidRDefault="002F3A3A" w:rsidP="009B2485">
      <w:pPr>
        <w:rPr>
          <w:b/>
          <w:bCs/>
          <w:lang w:val="en-SG"/>
        </w:rPr>
      </w:pPr>
      <w:r w:rsidRPr="00843CE2">
        <w:rPr>
          <w:b/>
          <w:bCs/>
          <w:lang w:val="en-SG"/>
        </w:rPr>
        <w:t>Screen 2: Register A Student</w:t>
      </w:r>
    </w:p>
    <w:p w14:paraId="3EEDD5B4" w14:textId="77777777" w:rsidR="002F3A3A" w:rsidRPr="00843CE2" w:rsidRDefault="002F3A3A" w:rsidP="009B2485">
      <w:pPr>
        <w:rPr>
          <w:lang w:val="en-SG"/>
        </w:rPr>
      </w:pPr>
      <w:r w:rsidRPr="00843CE2">
        <w:rPr>
          <w:lang w:val="en-SG"/>
        </w:rPr>
        <w:t xml:space="preserve">Screen 2: </w:t>
      </w:r>
      <w:r w:rsidR="004F2709" w:rsidRPr="00843CE2">
        <w:rPr>
          <w:lang w:val="en-SG"/>
        </w:rPr>
        <w:t>The user will be prompted to enter 3 input, student ID (int), student email (string) and student name (string)</w:t>
      </w:r>
    </w:p>
    <w:p w14:paraId="452C3E1F" w14:textId="77777777" w:rsidR="004F2709" w:rsidRPr="00843CE2" w:rsidRDefault="004F2709" w:rsidP="009B2485">
      <w:pPr>
        <w:rPr>
          <w:lang w:val="en-SG"/>
        </w:rPr>
      </w:pPr>
      <w:r w:rsidRPr="00843CE2">
        <w:rPr>
          <w:lang w:val="en-SG"/>
        </w:rPr>
        <w:t xml:space="preserve">Prepared By: Siew La </w:t>
      </w:r>
    </w:p>
    <w:p w14:paraId="4D57FC09" w14:textId="77777777" w:rsidR="002F3A3A" w:rsidRPr="00843CE2" w:rsidRDefault="002F3A3A" w:rsidP="00232E35">
      <w:pPr>
        <w:rPr>
          <w:lang w:val="en-SG"/>
        </w:rPr>
      </w:pPr>
    </w:p>
    <w:p w14:paraId="436CB7C4" w14:textId="77777777" w:rsidR="002F3A3A" w:rsidRPr="00843CE2" w:rsidRDefault="002F3A3A" w:rsidP="00232E35">
      <w:pPr>
        <w:rPr>
          <w:lang w:val="en-SG"/>
        </w:rPr>
      </w:pPr>
      <w:r w:rsidRPr="00843CE2">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843CE2" w:rsidRDefault="004F2709" w:rsidP="004F2709">
      <w:pPr>
        <w:rPr>
          <w:b/>
          <w:bCs/>
          <w:lang w:val="en-SG"/>
        </w:rPr>
      </w:pPr>
      <w:r w:rsidRPr="00843CE2">
        <w:rPr>
          <w:b/>
          <w:bCs/>
          <w:lang w:val="en-SG"/>
        </w:rPr>
        <w:t>Screen 3: Register A Course</w:t>
      </w:r>
    </w:p>
    <w:p w14:paraId="7A3DBC92" w14:textId="77777777" w:rsidR="004F2709" w:rsidRPr="00843CE2" w:rsidRDefault="004F2709" w:rsidP="004F2709">
      <w:pPr>
        <w:rPr>
          <w:lang w:val="en-SG"/>
        </w:rPr>
      </w:pPr>
      <w:r w:rsidRPr="00843CE2">
        <w:rPr>
          <w:lang w:val="en-SG"/>
        </w:rPr>
        <w:t>Screen 3: The user will be prompted to enter 4 input, course name (string), course code (string), course slots (int), and credit hours (int).</w:t>
      </w:r>
    </w:p>
    <w:p w14:paraId="2D782347" w14:textId="77777777" w:rsidR="004F2709" w:rsidRPr="00843CE2" w:rsidRDefault="004F2709" w:rsidP="004F2709">
      <w:pPr>
        <w:rPr>
          <w:lang w:val="en-SG"/>
        </w:rPr>
      </w:pPr>
      <w:r w:rsidRPr="00843CE2">
        <w:rPr>
          <w:lang w:val="en-SG"/>
        </w:rPr>
        <w:t xml:space="preserve">Prepared By: Siew La </w:t>
      </w:r>
    </w:p>
    <w:p w14:paraId="74EE2665" w14:textId="77777777" w:rsidR="004F2709" w:rsidRPr="00843CE2" w:rsidRDefault="004F2709" w:rsidP="004F2709">
      <w:pPr>
        <w:rPr>
          <w:lang w:val="en-SG"/>
        </w:rPr>
      </w:pPr>
    </w:p>
    <w:p w14:paraId="6F43D518" w14:textId="77777777" w:rsidR="004F2709" w:rsidRPr="00843CE2" w:rsidRDefault="004F2709" w:rsidP="00232E35">
      <w:pPr>
        <w:rPr>
          <w:lang w:val="en-SG"/>
        </w:rPr>
      </w:pPr>
    </w:p>
    <w:p w14:paraId="1852E2D9" w14:textId="77777777" w:rsidR="004F2709" w:rsidRPr="00843CE2" w:rsidRDefault="004F2709" w:rsidP="00232E35">
      <w:pPr>
        <w:rPr>
          <w:lang w:val="en-SG"/>
        </w:rPr>
      </w:pPr>
      <w:r w:rsidRPr="00843CE2">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Pr="00843CE2" w:rsidRDefault="004F2709" w:rsidP="00232E35">
      <w:pPr>
        <w:rPr>
          <w:lang w:val="en-SG"/>
        </w:rPr>
      </w:pPr>
    </w:p>
    <w:p w14:paraId="17DD7CB8" w14:textId="77777777" w:rsidR="004F2709" w:rsidRPr="00843CE2" w:rsidRDefault="004F2709" w:rsidP="00232E35">
      <w:pPr>
        <w:rPr>
          <w:lang w:val="en-SG"/>
        </w:rPr>
      </w:pPr>
      <w:r w:rsidRPr="00843CE2">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843CE2" w:rsidRDefault="004F2709" w:rsidP="004F2709">
      <w:pPr>
        <w:rPr>
          <w:b/>
          <w:bCs/>
          <w:lang w:val="en-SG"/>
        </w:rPr>
      </w:pPr>
      <w:r w:rsidRPr="00843CE2">
        <w:rPr>
          <w:b/>
          <w:bCs/>
          <w:lang w:val="en-SG"/>
        </w:rPr>
        <w:t xml:space="preserve">Screen 4: Enrol or de-enrol student </w:t>
      </w:r>
    </w:p>
    <w:p w14:paraId="3BE97EEC" w14:textId="77777777" w:rsidR="004F2709" w:rsidRPr="00843CE2" w:rsidRDefault="004F2709" w:rsidP="004F2709">
      <w:pPr>
        <w:rPr>
          <w:lang w:val="en-SG"/>
        </w:rPr>
      </w:pPr>
      <w:r w:rsidRPr="00843CE2">
        <w:rPr>
          <w:lang w:val="en-SG"/>
        </w:rPr>
        <w:t>Screen 4: The list of courses will be shown to user, user to input the course code</w:t>
      </w:r>
    </w:p>
    <w:p w14:paraId="07B6FCAE" w14:textId="77777777" w:rsidR="004F2709" w:rsidRPr="00843CE2" w:rsidRDefault="004F2709" w:rsidP="004F2709">
      <w:pPr>
        <w:rPr>
          <w:lang w:val="en-SG"/>
        </w:rPr>
      </w:pPr>
      <w:r w:rsidRPr="00843CE2">
        <w:rPr>
          <w:lang w:val="en-SG"/>
        </w:rPr>
        <w:t xml:space="preserve">Prepared By: Siew La </w:t>
      </w:r>
    </w:p>
    <w:p w14:paraId="120843A1" w14:textId="77777777" w:rsidR="002F3A3A" w:rsidRPr="00843CE2" w:rsidRDefault="004F2709" w:rsidP="00232E35">
      <w:pPr>
        <w:rPr>
          <w:lang w:val="en-SG"/>
        </w:rPr>
      </w:pPr>
      <w:r w:rsidRPr="00843CE2">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843CE2" w:rsidRDefault="004F2709" w:rsidP="00232E35">
      <w:pPr>
        <w:rPr>
          <w:lang w:val="en-SG"/>
        </w:rPr>
      </w:pPr>
      <w:r w:rsidRPr="00843CE2">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843CE2" w:rsidRDefault="004F2709" w:rsidP="004F2709">
      <w:pPr>
        <w:rPr>
          <w:b/>
          <w:bCs/>
          <w:lang w:val="en-SG"/>
        </w:rPr>
      </w:pPr>
      <w:r w:rsidRPr="00843CE2">
        <w:rPr>
          <w:b/>
          <w:bCs/>
          <w:lang w:val="en-SG"/>
        </w:rPr>
        <w:t>Screen 5: Enrol or de-enrol student Menu</w:t>
      </w:r>
    </w:p>
    <w:p w14:paraId="01156049" w14:textId="77777777" w:rsidR="004F2709" w:rsidRPr="00843CE2" w:rsidRDefault="002F3A3A" w:rsidP="004F2709">
      <w:pPr>
        <w:rPr>
          <w:lang w:val="en-SG"/>
        </w:rPr>
      </w:pPr>
      <w:r w:rsidRPr="00843CE2">
        <w:rPr>
          <w:lang w:val="en-SG"/>
        </w:rPr>
        <w:t>Screen</w:t>
      </w:r>
      <w:r w:rsidR="004F2709" w:rsidRPr="00843CE2">
        <w:rPr>
          <w:lang w:val="en-SG"/>
        </w:rPr>
        <w:t xml:space="preserve"> 5: The user must insert an integer value in the range 1-4. If the user enter other number, the system will prompt error message and the screen is displayed again</w:t>
      </w:r>
    </w:p>
    <w:p w14:paraId="2C1B8738" w14:textId="77777777" w:rsidR="004F2709" w:rsidRPr="00843CE2" w:rsidRDefault="004F2709" w:rsidP="004F2709">
      <w:pPr>
        <w:rPr>
          <w:lang w:val="en-SG"/>
        </w:rPr>
      </w:pPr>
      <w:r w:rsidRPr="00843CE2">
        <w:rPr>
          <w:lang w:val="en-SG"/>
        </w:rPr>
        <w:t>Prepared By: Siew La</w:t>
      </w:r>
    </w:p>
    <w:p w14:paraId="371F39C0" w14:textId="77777777" w:rsidR="004F2709" w:rsidRPr="00843CE2" w:rsidRDefault="004F2709" w:rsidP="00232E35">
      <w:pPr>
        <w:rPr>
          <w:lang w:val="en-SG"/>
        </w:rPr>
      </w:pPr>
    </w:p>
    <w:p w14:paraId="43F747E4" w14:textId="77777777" w:rsidR="00232E35" w:rsidRPr="00843CE2" w:rsidRDefault="00232E35" w:rsidP="009B2485">
      <w:pPr>
        <w:rPr>
          <w:lang w:val="en-SG"/>
        </w:rPr>
      </w:pPr>
    </w:p>
    <w:p w14:paraId="008DBC7D" w14:textId="77777777" w:rsidR="00232E35" w:rsidRPr="00843CE2" w:rsidRDefault="004F2709" w:rsidP="009B2485">
      <w:pPr>
        <w:rPr>
          <w:lang w:val="en-SG"/>
        </w:rPr>
      </w:pPr>
      <w:r w:rsidRPr="00843CE2">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843CE2" w:rsidRDefault="004F2709" w:rsidP="004F2709">
      <w:pPr>
        <w:rPr>
          <w:b/>
          <w:bCs/>
          <w:lang w:val="en-SG"/>
        </w:rPr>
      </w:pPr>
      <w:r w:rsidRPr="00843CE2">
        <w:rPr>
          <w:b/>
          <w:bCs/>
          <w:lang w:val="en-SG"/>
        </w:rPr>
        <w:t>Screen 6: List of Available Course</w:t>
      </w:r>
    </w:p>
    <w:p w14:paraId="78A8F520" w14:textId="77777777" w:rsidR="00232E35" w:rsidRPr="00843CE2" w:rsidRDefault="00232E35" w:rsidP="009B2485">
      <w:pPr>
        <w:rPr>
          <w:lang w:val="en-SG"/>
        </w:rPr>
      </w:pPr>
    </w:p>
    <w:p w14:paraId="04D0B980" w14:textId="77777777" w:rsidR="00232E35" w:rsidRPr="00843CE2" w:rsidRDefault="00232E35" w:rsidP="009B2485">
      <w:pPr>
        <w:rPr>
          <w:lang w:val="en-SG"/>
        </w:rPr>
      </w:pPr>
    </w:p>
    <w:p w14:paraId="56691421" w14:textId="77777777" w:rsidR="00232E35" w:rsidRPr="00843CE2" w:rsidRDefault="004F2709" w:rsidP="009B2485">
      <w:pPr>
        <w:rPr>
          <w:lang w:val="en-SG"/>
        </w:rPr>
      </w:pPr>
      <w:r w:rsidRPr="00843CE2">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843CE2" w:rsidRDefault="004F2709" w:rsidP="009B2485">
      <w:pPr>
        <w:rPr>
          <w:b/>
          <w:bCs/>
          <w:lang w:val="en-SG"/>
        </w:rPr>
      </w:pPr>
      <w:r w:rsidRPr="00843CE2">
        <w:rPr>
          <w:b/>
          <w:bCs/>
          <w:lang w:val="en-SG"/>
        </w:rPr>
        <w:t>Screen 7: List of All Registered Students</w:t>
      </w:r>
    </w:p>
    <w:p w14:paraId="33E71C54" w14:textId="344C4DA8" w:rsidR="00ED4F94" w:rsidRPr="00843CE2" w:rsidRDefault="00ED4F94" w:rsidP="009B2485">
      <w:pPr>
        <w:rPr>
          <w:b/>
          <w:bCs/>
          <w:lang w:val="en-SG"/>
        </w:rPr>
      </w:pPr>
      <w:r w:rsidRPr="00843CE2">
        <w:rPr>
          <w:b/>
          <w:bCs/>
          <w:lang w:val="en-SG"/>
        </w:rPr>
        <w:lastRenderedPageBreak/>
        <w:t>PART 4: UML Diagram</w:t>
      </w:r>
    </w:p>
    <w:p w14:paraId="34BAE626" w14:textId="1A82D72E" w:rsidR="00D21738" w:rsidRPr="00843CE2" w:rsidRDefault="00D21738" w:rsidP="009B2485">
      <w:pPr>
        <w:rPr>
          <w:lang w:val="en-SG"/>
        </w:rPr>
      </w:pPr>
      <w:r w:rsidRPr="00843CE2">
        <w:rPr>
          <w:lang w:val="en-SG"/>
        </w:rPr>
        <w:t>These are the data structure for the application</w:t>
      </w:r>
    </w:p>
    <w:p w14:paraId="68BA6F31" w14:textId="14F74B7E" w:rsidR="00ED4F94" w:rsidRPr="00843CE2" w:rsidRDefault="00ED4F94" w:rsidP="009B2485">
      <w:pPr>
        <w:rPr>
          <w:b/>
          <w:bCs/>
          <w:lang w:val="en-SG"/>
        </w:rPr>
      </w:pPr>
      <w:r w:rsidRPr="00843CE2">
        <w:rPr>
          <w:b/>
          <w:bCs/>
          <w:noProof/>
          <w:lang w:val="en-SG"/>
        </w:rPr>
        <w:drawing>
          <wp:inline distT="0" distB="0" distL="0" distR="0" wp14:anchorId="6E17D36C" wp14:editId="33B1E47D">
            <wp:extent cx="5731510" cy="3255010"/>
            <wp:effectExtent l="0" t="0" r="0" b="0"/>
            <wp:docPr id="251466472" name="Picture 1" descr="A group of pink and white 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66472" name="Picture 1" descr="A group of pink and white tags&#10;&#10;Description automatically generated"/>
                    <pic:cNvPicPr/>
                  </pic:nvPicPr>
                  <pic:blipFill>
                    <a:blip r:embed="rId22"/>
                    <a:stretch>
                      <a:fillRect/>
                    </a:stretch>
                  </pic:blipFill>
                  <pic:spPr>
                    <a:xfrm>
                      <a:off x="0" y="0"/>
                      <a:ext cx="5731510" cy="3255010"/>
                    </a:xfrm>
                    <a:prstGeom prst="rect">
                      <a:avLst/>
                    </a:prstGeom>
                  </pic:spPr>
                </pic:pic>
              </a:graphicData>
            </a:graphic>
          </wp:inline>
        </w:drawing>
      </w:r>
    </w:p>
    <w:p w14:paraId="6DD6B92F" w14:textId="5272E004" w:rsidR="00D21738" w:rsidRPr="00843CE2" w:rsidRDefault="00D21738" w:rsidP="009B2485">
      <w:pPr>
        <w:rPr>
          <w:lang w:val="en-SG"/>
        </w:rPr>
      </w:pPr>
    </w:p>
    <w:p w14:paraId="7D7827F8" w14:textId="021D65A8" w:rsidR="00ED4F94" w:rsidRPr="00843CE2" w:rsidRDefault="00D21738" w:rsidP="009B2485">
      <w:pPr>
        <w:rPr>
          <w:lang w:val="en-SG"/>
        </w:rPr>
      </w:pPr>
      <w:r w:rsidRPr="00843CE2">
        <w:rPr>
          <w:lang w:val="en-SG"/>
        </w:rPr>
        <w:t xml:space="preserve">The linked list is used in the course list and student list. Whereas the queue is used in the course waitlist list. </w:t>
      </w:r>
    </w:p>
    <w:p w14:paraId="4C1BD8AE" w14:textId="77777777" w:rsidR="00D21738" w:rsidRPr="00843CE2" w:rsidRDefault="00D21738" w:rsidP="009B2485">
      <w:pPr>
        <w:rPr>
          <w:lang w:val="en-SG"/>
        </w:rPr>
      </w:pPr>
    </w:p>
    <w:p w14:paraId="3FB4D619" w14:textId="625A4577" w:rsidR="00ED4F94" w:rsidRPr="00843CE2" w:rsidRDefault="000C7A65" w:rsidP="009B2485">
      <w:pPr>
        <w:rPr>
          <w:b/>
          <w:bCs/>
          <w:lang w:val="en-SG"/>
        </w:rPr>
      </w:pPr>
      <w:r>
        <w:rPr>
          <w:b/>
          <w:bCs/>
          <w:noProof/>
          <w:lang w:val="en-SG"/>
        </w:rPr>
        <w:drawing>
          <wp:inline distT="0" distB="0" distL="0" distR="0" wp14:anchorId="3C27CA69" wp14:editId="0DADA9A6">
            <wp:extent cx="5731510" cy="2350135"/>
            <wp:effectExtent l="0" t="0" r="0" b="0"/>
            <wp:docPr id="147591666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6660" name="Picture 1" descr="A diagram of a studen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350135"/>
                    </a:xfrm>
                    <a:prstGeom prst="rect">
                      <a:avLst/>
                    </a:prstGeom>
                  </pic:spPr>
                </pic:pic>
              </a:graphicData>
            </a:graphic>
          </wp:inline>
        </w:drawing>
      </w:r>
    </w:p>
    <w:p w14:paraId="38988B2E" w14:textId="77777777" w:rsidR="00D21738" w:rsidRPr="00843CE2" w:rsidRDefault="00D21738" w:rsidP="009B2485">
      <w:pPr>
        <w:rPr>
          <w:b/>
          <w:bCs/>
          <w:lang w:val="en-SG"/>
        </w:rPr>
      </w:pPr>
    </w:p>
    <w:p w14:paraId="20091CE0" w14:textId="77777777" w:rsidR="00D21738" w:rsidRPr="00843CE2" w:rsidRDefault="00D21738" w:rsidP="009B2485">
      <w:pPr>
        <w:rPr>
          <w:b/>
          <w:bCs/>
          <w:lang w:val="en-SG"/>
        </w:rPr>
      </w:pPr>
    </w:p>
    <w:p w14:paraId="2017B3A7" w14:textId="77777777" w:rsidR="00D21738" w:rsidRPr="00843CE2" w:rsidRDefault="00D21738" w:rsidP="009B2485">
      <w:pPr>
        <w:rPr>
          <w:b/>
          <w:bCs/>
          <w:lang w:val="en-SG"/>
        </w:rPr>
      </w:pPr>
    </w:p>
    <w:p w14:paraId="5061D766" w14:textId="77777777" w:rsidR="00D21738" w:rsidRPr="00843CE2" w:rsidRDefault="00D21738" w:rsidP="009B2485">
      <w:pPr>
        <w:rPr>
          <w:b/>
          <w:bCs/>
          <w:lang w:val="en-SG"/>
        </w:rPr>
      </w:pPr>
    </w:p>
    <w:p w14:paraId="61767D94" w14:textId="77777777" w:rsidR="00D21738" w:rsidRPr="00843CE2" w:rsidRDefault="00D21738" w:rsidP="009B2485">
      <w:pPr>
        <w:rPr>
          <w:b/>
          <w:bCs/>
          <w:lang w:val="en-SG"/>
        </w:rPr>
      </w:pPr>
    </w:p>
    <w:p w14:paraId="71466D4B" w14:textId="77777777" w:rsidR="00D21738" w:rsidRPr="00843CE2" w:rsidRDefault="00D21738" w:rsidP="009B2485">
      <w:pPr>
        <w:rPr>
          <w:b/>
          <w:bCs/>
          <w:lang w:val="en-SG"/>
        </w:rPr>
      </w:pPr>
    </w:p>
    <w:p w14:paraId="49329FD3" w14:textId="77777777" w:rsidR="00D21738" w:rsidRPr="00843CE2" w:rsidRDefault="00D21738" w:rsidP="009B2485">
      <w:pPr>
        <w:rPr>
          <w:b/>
          <w:bCs/>
          <w:lang w:val="en-SG"/>
        </w:rPr>
      </w:pPr>
    </w:p>
    <w:p w14:paraId="101061BB" w14:textId="77777777" w:rsidR="00D21738" w:rsidRPr="00843CE2" w:rsidRDefault="00D21738" w:rsidP="009B2485">
      <w:pPr>
        <w:rPr>
          <w:b/>
          <w:bCs/>
          <w:lang w:val="en-SG"/>
        </w:rPr>
      </w:pPr>
    </w:p>
    <w:p w14:paraId="16C0185D" w14:textId="77777777" w:rsidR="00D21738" w:rsidRPr="00843CE2" w:rsidRDefault="00D21738" w:rsidP="009B2485">
      <w:pPr>
        <w:rPr>
          <w:b/>
          <w:bCs/>
          <w:lang w:val="en-SG"/>
        </w:rPr>
      </w:pPr>
    </w:p>
    <w:p w14:paraId="00D9AFFD" w14:textId="77777777" w:rsidR="00D21738" w:rsidRPr="00843CE2" w:rsidRDefault="00D21738" w:rsidP="009B2485">
      <w:pPr>
        <w:rPr>
          <w:b/>
          <w:bCs/>
          <w:lang w:val="en-SG"/>
        </w:rPr>
      </w:pPr>
    </w:p>
    <w:p w14:paraId="6F40D649" w14:textId="77777777" w:rsidR="00D21738" w:rsidRPr="00843CE2" w:rsidRDefault="00D21738" w:rsidP="009B2485">
      <w:pPr>
        <w:rPr>
          <w:b/>
          <w:bCs/>
          <w:lang w:val="en-SG"/>
        </w:rPr>
      </w:pPr>
    </w:p>
    <w:p w14:paraId="60EB11C4" w14:textId="77777777" w:rsidR="00D21738" w:rsidRPr="00843CE2" w:rsidRDefault="00D21738" w:rsidP="009B2485">
      <w:pPr>
        <w:rPr>
          <w:b/>
          <w:bCs/>
          <w:lang w:val="en-SG"/>
        </w:rPr>
      </w:pPr>
    </w:p>
    <w:p w14:paraId="6C607151" w14:textId="2B1E2B69" w:rsidR="00901BA9" w:rsidRPr="00843CE2" w:rsidRDefault="00901BA9" w:rsidP="009B2485">
      <w:pPr>
        <w:rPr>
          <w:b/>
          <w:bCs/>
          <w:lang w:val="en-SG"/>
        </w:rPr>
      </w:pPr>
      <w:r w:rsidRPr="00843CE2">
        <w:rPr>
          <w:b/>
          <w:bCs/>
          <w:lang w:val="en-SG"/>
        </w:rPr>
        <w:lastRenderedPageBreak/>
        <w:t xml:space="preserve">PART </w:t>
      </w:r>
      <w:r w:rsidR="00ED4F94" w:rsidRPr="00843CE2">
        <w:rPr>
          <w:b/>
          <w:bCs/>
          <w:lang w:val="en-SG"/>
        </w:rPr>
        <w:t>5</w:t>
      </w:r>
      <w:r w:rsidRPr="00843CE2">
        <w:rPr>
          <w:b/>
          <w:bCs/>
          <w:lang w:val="en-SG"/>
        </w:rPr>
        <w:t>: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rsidRPr="00843CE2" w14:paraId="16A50B56" w14:textId="77777777" w:rsidTr="00901BA9">
        <w:tc>
          <w:tcPr>
            <w:tcW w:w="1803" w:type="dxa"/>
          </w:tcPr>
          <w:p w14:paraId="4AE816C7" w14:textId="77777777" w:rsidR="00901BA9" w:rsidRPr="00843CE2" w:rsidRDefault="00901BA9" w:rsidP="009B2485">
            <w:pPr>
              <w:rPr>
                <w:lang w:val="en-SG"/>
              </w:rPr>
            </w:pPr>
            <w:r w:rsidRPr="00843CE2">
              <w:rPr>
                <w:lang w:val="en-SG"/>
              </w:rPr>
              <w:t>Meeting Date</w:t>
            </w:r>
          </w:p>
        </w:tc>
        <w:tc>
          <w:tcPr>
            <w:tcW w:w="1803" w:type="dxa"/>
          </w:tcPr>
          <w:p w14:paraId="44BEAEC7" w14:textId="77777777" w:rsidR="00901BA9" w:rsidRPr="00843CE2" w:rsidRDefault="00901BA9" w:rsidP="009B2485">
            <w:pPr>
              <w:rPr>
                <w:lang w:val="en-SG"/>
              </w:rPr>
            </w:pPr>
            <w:r w:rsidRPr="00843CE2">
              <w:rPr>
                <w:lang w:val="en-SG"/>
              </w:rPr>
              <w:t>Members Participate in Meeting</w:t>
            </w:r>
          </w:p>
        </w:tc>
        <w:tc>
          <w:tcPr>
            <w:tcW w:w="1803" w:type="dxa"/>
          </w:tcPr>
          <w:p w14:paraId="6243E401" w14:textId="77777777" w:rsidR="00901BA9" w:rsidRPr="00843CE2" w:rsidRDefault="00901BA9" w:rsidP="009B2485">
            <w:pPr>
              <w:rPr>
                <w:lang w:val="en-SG"/>
              </w:rPr>
            </w:pPr>
            <w:r w:rsidRPr="00843CE2">
              <w:rPr>
                <w:lang w:val="en-SG"/>
              </w:rPr>
              <w:t>Activity</w:t>
            </w:r>
          </w:p>
        </w:tc>
        <w:tc>
          <w:tcPr>
            <w:tcW w:w="1803" w:type="dxa"/>
          </w:tcPr>
          <w:p w14:paraId="618EE0CA" w14:textId="77777777" w:rsidR="00901BA9" w:rsidRPr="00843CE2" w:rsidRDefault="00901BA9" w:rsidP="009B2485">
            <w:pPr>
              <w:rPr>
                <w:lang w:val="en-SG"/>
              </w:rPr>
            </w:pPr>
            <w:r w:rsidRPr="00843CE2">
              <w:rPr>
                <w:lang w:val="en-SG"/>
              </w:rPr>
              <w:t>Task for each member</w:t>
            </w:r>
          </w:p>
        </w:tc>
        <w:tc>
          <w:tcPr>
            <w:tcW w:w="1804" w:type="dxa"/>
          </w:tcPr>
          <w:p w14:paraId="41528AD6" w14:textId="77777777" w:rsidR="00901BA9" w:rsidRPr="00843CE2" w:rsidRDefault="00901BA9" w:rsidP="009B2485">
            <w:pPr>
              <w:rPr>
                <w:lang w:val="en-SG"/>
              </w:rPr>
            </w:pPr>
            <w:r w:rsidRPr="00843CE2">
              <w:rPr>
                <w:lang w:val="en-SG"/>
              </w:rPr>
              <w:t xml:space="preserve">Task Achieved (Yes/No) </w:t>
            </w:r>
          </w:p>
        </w:tc>
      </w:tr>
      <w:tr w:rsidR="00901BA9" w:rsidRPr="00843CE2" w14:paraId="5AF4E729" w14:textId="77777777" w:rsidTr="00901BA9">
        <w:tc>
          <w:tcPr>
            <w:tcW w:w="1803" w:type="dxa"/>
          </w:tcPr>
          <w:p w14:paraId="54B0A2AE" w14:textId="77777777" w:rsidR="00901BA9" w:rsidRPr="00843CE2" w:rsidRDefault="00901BA9" w:rsidP="009B2485">
            <w:pPr>
              <w:rPr>
                <w:lang w:val="en-SG"/>
              </w:rPr>
            </w:pPr>
            <w:r w:rsidRPr="00843CE2">
              <w:rPr>
                <w:lang w:val="en-SG"/>
              </w:rPr>
              <w:t>5 June 2024</w:t>
            </w:r>
          </w:p>
        </w:tc>
        <w:tc>
          <w:tcPr>
            <w:tcW w:w="1803" w:type="dxa"/>
          </w:tcPr>
          <w:p w14:paraId="175DCF25" w14:textId="77777777" w:rsidR="00901BA9" w:rsidRPr="00843CE2" w:rsidRDefault="00901BA9" w:rsidP="009B2485">
            <w:pPr>
              <w:rPr>
                <w:lang w:val="en-SG"/>
              </w:rPr>
            </w:pPr>
            <w:r w:rsidRPr="00843CE2">
              <w:rPr>
                <w:lang w:val="en-SG"/>
              </w:rPr>
              <w:t xml:space="preserve">Siew La </w:t>
            </w:r>
          </w:p>
        </w:tc>
        <w:tc>
          <w:tcPr>
            <w:tcW w:w="1803" w:type="dxa"/>
          </w:tcPr>
          <w:p w14:paraId="04E0816E" w14:textId="77777777" w:rsidR="00901BA9" w:rsidRPr="00843CE2" w:rsidRDefault="00901BA9" w:rsidP="009B2485">
            <w:pPr>
              <w:rPr>
                <w:lang w:val="en-SG"/>
              </w:rPr>
            </w:pPr>
            <w:r w:rsidRPr="00843CE2">
              <w:rPr>
                <w:lang w:val="en-SG"/>
              </w:rPr>
              <w:t>Idea Generation</w:t>
            </w:r>
          </w:p>
        </w:tc>
        <w:tc>
          <w:tcPr>
            <w:tcW w:w="1803" w:type="dxa"/>
          </w:tcPr>
          <w:p w14:paraId="33D21B46" w14:textId="77777777" w:rsidR="00901BA9" w:rsidRPr="00843CE2" w:rsidRDefault="00901BA9" w:rsidP="00901BA9">
            <w:pPr>
              <w:rPr>
                <w:lang w:val="en-SG"/>
              </w:rPr>
            </w:pPr>
            <w:r w:rsidRPr="00843CE2">
              <w:rPr>
                <w:lang w:val="en-SG"/>
              </w:rPr>
              <w:t>Get the idea approval from Prof</w:t>
            </w:r>
          </w:p>
        </w:tc>
        <w:tc>
          <w:tcPr>
            <w:tcW w:w="1804" w:type="dxa"/>
          </w:tcPr>
          <w:p w14:paraId="1E6D1CC1" w14:textId="77777777" w:rsidR="00901BA9" w:rsidRPr="00843CE2" w:rsidRDefault="00901BA9" w:rsidP="009B2485">
            <w:pPr>
              <w:rPr>
                <w:lang w:val="en-SG"/>
              </w:rPr>
            </w:pPr>
            <w:r w:rsidRPr="00843CE2">
              <w:rPr>
                <w:lang w:val="en-SG"/>
              </w:rPr>
              <w:t>Yes</w:t>
            </w:r>
          </w:p>
        </w:tc>
      </w:tr>
      <w:tr w:rsidR="00901BA9" w:rsidRPr="00843CE2" w14:paraId="2F3F1DB6" w14:textId="77777777" w:rsidTr="00901BA9">
        <w:tc>
          <w:tcPr>
            <w:tcW w:w="1803" w:type="dxa"/>
          </w:tcPr>
          <w:p w14:paraId="005501F1" w14:textId="77777777" w:rsidR="00901BA9" w:rsidRPr="00843CE2" w:rsidRDefault="00901BA9" w:rsidP="009B2485">
            <w:pPr>
              <w:rPr>
                <w:lang w:val="en-SG"/>
              </w:rPr>
            </w:pPr>
            <w:r w:rsidRPr="00843CE2">
              <w:rPr>
                <w:lang w:val="en-SG"/>
              </w:rPr>
              <w:t>6 June 2024</w:t>
            </w:r>
          </w:p>
        </w:tc>
        <w:tc>
          <w:tcPr>
            <w:tcW w:w="1803" w:type="dxa"/>
          </w:tcPr>
          <w:p w14:paraId="58381932" w14:textId="77777777" w:rsidR="00901BA9" w:rsidRPr="00843CE2" w:rsidRDefault="00901BA9" w:rsidP="009B2485">
            <w:pPr>
              <w:rPr>
                <w:lang w:val="en-SG"/>
              </w:rPr>
            </w:pPr>
            <w:r w:rsidRPr="00843CE2">
              <w:rPr>
                <w:lang w:val="en-SG"/>
              </w:rPr>
              <w:t>Siew La</w:t>
            </w:r>
          </w:p>
        </w:tc>
        <w:tc>
          <w:tcPr>
            <w:tcW w:w="1803" w:type="dxa"/>
          </w:tcPr>
          <w:p w14:paraId="7B2B782A" w14:textId="77777777" w:rsidR="00901BA9" w:rsidRPr="00843CE2" w:rsidRDefault="00901BA9" w:rsidP="009B2485">
            <w:pPr>
              <w:rPr>
                <w:lang w:val="en-SG"/>
              </w:rPr>
            </w:pPr>
            <w:r w:rsidRPr="00843CE2">
              <w:rPr>
                <w:lang w:val="en-SG"/>
              </w:rPr>
              <w:t>Do Flow Generation</w:t>
            </w:r>
          </w:p>
        </w:tc>
        <w:tc>
          <w:tcPr>
            <w:tcW w:w="1803" w:type="dxa"/>
          </w:tcPr>
          <w:p w14:paraId="4DADEC27" w14:textId="77777777" w:rsidR="00901BA9" w:rsidRPr="00843CE2" w:rsidRDefault="00901BA9" w:rsidP="009B2485">
            <w:pPr>
              <w:rPr>
                <w:lang w:val="en-SG"/>
              </w:rPr>
            </w:pPr>
            <w:r w:rsidRPr="00843CE2">
              <w:rPr>
                <w:lang w:val="en-SG"/>
              </w:rPr>
              <w:t>Complete the overall workflow</w:t>
            </w:r>
          </w:p>
        </w:tc>
        <w:tc>
          <w:tcPr>
            <w:tcW w:w="1804" w:type="dxa"/>
          </w:tcPr>
          <w:p w14:paraId="2449689D" w14:textId="77777777" w:rsidR="00901BA9" w:rsidRPr="00843CE2" w:rsidRDefault="00901BA9" w:rsidP="009B2485">
            <w:pPr>
              <w:rPr>
                <w:lang w:val="en-SG"/>
              </w:rPr>
            </w:pPr>
            <w:r w:rsidRPr="00843CE2">
              <w:rPr>
                <w:lang w:val="en-SG"/>
              </w:rPr>
              <w:t>Yes</w:t>
            </w:r>
          </w:p>
        </w:tc>
      </w:tr>
      <w:tr w:rsidR="00901BA9" w:rsidRPr="00843CE2" w14:paraId="33802F1C" w14:textId="77777777" w:rsidTr="00901BA9">
        <w:tc>
          <w:tcPr>
            <w:tcW w:w="1803" w:type="dxa"/>
          </w:tcPr>
          <w:p w14:paraId="23639E52" w14:textId="77777777" w:rsidR="00901BA9" w:rsidRPr="00843CE2" w:rsidRDefault="00901BA9" w:rsidP="009B2485">
            <w:pPr>
              <w:rPr>
                <w:lang w:val="en-SG"/>
              </w:rPr>
            </w:pPr>
            <w:r w:rsidRPr="00843CE2">
              <w:rPr>
                <w:lang w:val="en-SG"/>
              </w:rPr>
              <w:t>8 June 2024</w:t>
            </w:r>
          </w:p>
        </w:tc>
        <w:tc>
          <w:tcPr>
            <w:tcW w:w="1803" w:type="dxa"/>
          </w:tcPr>
          <w:p w14:paraId="3FBD630A" w14:textId="77777777" w:rsidR="00901BA9" w:rsidRPr="00843CE2" w:rsidRDefault="00901BA9" w:rsidP="009B2485">
            <w:pPr>
              <w:rPr>
                <w:lang w:val="en-SG"/>
              </w:rPr>
            </w:pPr>
            <w:r w:rsidRPr="00843CE2">
              <w:rPr>
                <w:lang w:val="en-SG"/>
              </w:rPr>
              <w:t>Siew La</w:t>
            </w:r>
          </w:p>
        </w:tc>
        <w:tc>
          <w:tcPr>
            <w:tcW w:w="1803" w:type="dxa"/>
          </w:tcPr>
          <w:p w14:paraId="5F8D59C3" w14:textId="77777777" w:rsidR="00901BA9" w:rsidRPr="00843CE2" w:rsidRDefault="00901BA9" w:rsidP="009B2485">
            <w:pPr>
              <w:rPr>
                <w:lang w:val="en-SG"/>
              </w:rPr>
            </w:pPr>
            <w:r w:rsidRPr="00843CE2">
              <w:rPr>
                <w:lang w:val="en-SG"/>
              </w:rPr>
              <w:t>Basic File Structure of the Code</w:t>
            </w:r>
          </w:p>
        </w:tc>
        <w:tc>
          <w:tcPr>
            <w:tcW w:w="1803" w:type="dxa"/>
          </w:tcPr>
          <w:p w14:paraId="4CB97398" w14:textId="77777777" w:rsidR="00901BA9" w:rsidRPr="00843CE2" w:rsidRDefault="00901BA9" w:rsidP="009B2485">
            <w:pPr>
              <w:rPr>
                <w:lang w:val="en-SG"/>
              </w:rPr>
            </w:pPr>
            <w:r w:rsidRPr="00843CE2">
              <w:rPr>
                <w:lang w:val="en-SG"/>
              </w:rPr>
              <w:t>Complete the basic file structure</w:t>
            </w:r>
          </w:p>
        </w:tc>
        <w:tc>
          <w:tcPr>
            <w:tcW w:w="1804" w:type="dxa"/>
          </w:tcPr>
          <w:p w14:paraId="01945B53" w14:textId="77777777" w:rsidR="00901BA9" w:rsidRPr="00843CE2" w:rsidRDefault="00901BA9" w:rsidP="009B2485">
            <w:pPr>
              <w:rPr>
                <w:lang w:val="en-SG"/>
              </w:rPr>
            </w:pPr>
            <w:r w:rsidRPr="00843CE2">
              <w:rPr>
                <w:lang w:val="en-SG"/>
              </w:rPr>
              <w:t>Yes</w:t>
            </w:r>
          </w:p>
        </w:tc>
      </w:tr>
      <w:tr w:rsidR="00901BA9" w:rsidRPr="00843CE2" w14:paraId="1867CDF4" w14:textId="77777777" w:rsidTr="00901BA9">
        <w:tc>
          <w:tcPr>
            <w:tcW w:w="1803" w:type="dxa"/>
          </w:tcPr>
          <w:p w14:paraId="579C023D" w14:textId="77777777" w:rsidR="00901BA9" w:rsidRPr="00843CE2" w:rsidRDefault="00901BA9" w:rsidP="009B2485">
            <w:pPr>
              <w:rPr>
                <w:lang w:val="en-SG"/>
              </w:rPr>
            </w:pPr>
            <w:r w:rsidRPr="00843CE2">
              <w:rPr>
                <w:lang w:val="en-SG"/>
              </w:rPr>
              <w:t>9 June 2024</w:t>
            </w:r>
          </w:p>
        </w:tc>
        <w:tc>
          <w:tcPr>
            <w:tcW w:w="1803" w:type="dxa"/>
          </w:tcPr>
          <w:p w14:paraId="170EC4ED" w14:textId="77777777" w:rsidR="00901BA9" w:rsidRPr="00843CE2" w:rsidRDefault="00901BA9" w:rsidP="009B2485">
            <w:pPr>
              <w:rPr>
                <w:lang w:val="en-SG"/>
              </w:rPr>
            </w:pPr>
            <w:r w:rsidRPr="00843CE2">
              <w:rPr>
                <w:lang w:val="en-SG"/>
              </w:rPr>
              <w:t>Siew La</w:t>
            </w:r>
          </w:p>
        </w:tc>
        <w:tc>
          <w:tcPr>
            <w:tcW w:w="1803" w:type="dxa"/>
          </w:tcPr>
          <w:p w14:paraId="2CA58367" w14:textId="77777777" w:rsidR="00901BA9" w:rsidRPr="00843CE2" w:rsidRDefault="00901BA9" w:rsidP="009B2485">
            <w:pPr>
              <w:rPr>
                <w:lang w:val="en-SG"/>
              </w:rPr>
            </w:pPr>
            <w:r w:rsidRPr="00843CE2">
              <w:rPr>
                <w:lang w:val="en-SG"/>
              </w:rPr>
              <w:t xml:space="preserve">Complete the MVP </w:t>
            </w:r>
          </w:p>
        </w:tc>
        <w:tc>
          <w:tcPr>
            <w:tcW w:w="1803" w:type="dxa"/>
          </w:tcPr>
          <w:p w14:paraId="64AECEF2" w14:textId="77777777" w:rsidR="00901BA9" w:rsidRPr="00843CE2" w:rsidRDefault="00901BA9" w:rsidP="009B2485">
            <w:pPr>
              <w:rPr>
                <w:lang w:val="en-SG"/>
              </w:rPr>
            </w:pPr>
            <w:r w:rsidRPr="00843CE2">
              <w:rPr>
                <w:lang w:val="en-SG"/>
              </w:rPr>
              <w:t>Complete the MVP</w:t>
            </w:r>
          </w:p>
        </w:tc>
        <w:tc>
          <w:tcPr>
            <w:tcW w:w="1804" w:type="dxa"/>
          </w:tcPr>
          <w:p w14:paraId="21461386" w14:textId="77777777" w:rsidR="00901BA9" w:rsidRPr="00843CE2" w:rsidRDefault="00901BA9" w:rsidP="009B2485">
            <w:pPr>
              <w:rPr>
                <w:lang w:val="en-SG"/>
              </w:rPr>
            </w:pPr>
            <w:r w:rsidRPr="00843CE2">
              <w:rPr>
                <w:lang w:val="en-SG"/>
              </w:rPr>
              <w:t>Yes</w:t>
            </w:r>
          </w:p>
        </w:tc>
      </w:tr>
      <w:tr w:rsidR="00901BA9" w:rsidRPr="00843CE2" w14:paraId="465C22A2" w14:textId="77777777" w:rsidTr="00901BA9">
        <w:tc>
          <w:tcPr>
            <w:tcW w:w="1803" w:type="dxa"/>
          </w:tcPr>
          <w:p w14:paraId="6154CE0C" w14:textId="77777777" w:rsidR="00901BA9" w:rsidRPr="00843CE2" w:rsidRDefault="00901BA9" w:rsidP="009B2485">
            <w:pPr>
              <w:rPr>
                <w:lang w:val="en-SG"/>
              </w:rPr>
            </w:pPr>
            <w:r w:rsidRPr="00843CE2">
              <w:rPr>
                <w:lang w:val="en-SG"/>
              </w:rPr>
              <w:t>9 June 2024</w:t>
            </w:r>
          </w:p>
        </w:tc>
        <w:tc>
          <w:tcPr>
            <w:tcW w:w="1803" w:type="dxa"/>
          </w:tcPr>
          <w:p w14:paraId="0D719C59" w14:textId="77777777" w:rsidR="00901BA9" w:rsidRPr="00843CE2" w:rsidRDefault="00901BA9" w:rsidP="009B2485">
            <w:pPr>
              <w:rPr>
                <w:lang w:val="en-SG"/>
              </w:rPr>
            </w:pPr>
            <w:r w:rsidRPr="00843CE2">
              <w:rPr>
                <w:lang w:val="en-SG"/>
              </w:rPr>
              <w:t>Siew La</w:t>
            </w:r>
          </w:p>
        </w:tc>
        <w:tc>
          <w:tcPr>
            <w:tcW w:w="1803" w:type="dxa"/>
          </w:tcPr>
          <w:p w14:paraId="5A87AAB8" w14:textId="77777777" w:rsidR="00901BA9" w:rsidRPr="00843CE2" w:rsidRDefault="00901BA9" w:rsidP="009B2485">
            <w:pPr>
              <w:rPr>
                <w:lang w:val="en-SG"/>
              </w:rPr>
            </w:pPr>
            <w:r w:rsidRPr="00843CE2">
              <w:rPr>
                <w:lang w:val="en-SG"/>
              </w:rPr>
              <w:t>Draft the initial report</w:t>
            </w:r>
          </w:p>
        </w:tc>
        <w:tc>
          <w:tcPr>
            <w:tcW w:w="1803" w:type="dxa"/>
          </w:tcPr>
          <w:p w14:paraId="21AD2B03" w14:textId="77777777" w:rsidR="00901BA9" w:rsidRPr="00843CE2" w:rsidRDefault="00901BA9" w:rsidP="009B2485">
            <w:pPr>
              <w:rPr>
                <w:lang w:val="en-SG"/>
              </w:rPr>
            </w:pPr>
            <w:r w:rsidRPr="00843CE2">
              <w:rPr>
                <w:lang w:val="en-SG"/>
              </w:rPr>
              <w:t xml:space="preserve">Complete Initial Report Structure </w:t>
            </w:r>
          </w:p>
        </w:tc>
        <w:tc>
          <w:tcPr>
            <w:tcW w:w="1804" w:type="dxa"/>
          </w:tcPr>
          <w:p w14:paraId="0B57E796" w14:textId="77777777" w:rsidR="00901BA9" w:rsidRPr="00843CE2" w:rsidRDefault="00901BA9" w:rsidP="009B2485">
            <w:pPr>
              <w:rPr>
                <w:lang w:val="en-SG"/>
              </w:rPr>
            </w:pPr>
            <w:r w:rsidRPr="00843CE2">
              <w:rPr>
                <w:lang w:val="en-SG"/>
              </w:rPr>
              <w:t>Yes</w:t>
            </w:r>
          </w:p>
        </w:tc>
      </w:tr>
      <w:tr w:rsidR="00901BA9" w:rsidRPr="00843CE2" w14:paraId="7D67CC63" w14:textId="77777777" w:rsidTr="00901BA9">
        <w:tc>
          <w:tcPr>
            <w:tcW w:w="1803" w:type="dxa"/>
          </w:tcPr>
          <w:p w14:paraId="57A98315" w14:textId="61CD77E1" w:rsidR="00901BA9" w:rsidRPr="00843CE2" w:rsidRDefault="000F5759" w:rsidP="009B2485">
            <w:pPr>
              <w:rPr>
                <w:lang w:val="en-SG"/>
              </w:rPr>
            </w:pPr>
            <w:r>
              <w:rPr>
                <w:lang w:val="en-SG"/>
              </w:rPr>
              <w:t>14 June 2024</w:t>
            </w:r>
          </w:p>
        </w:tc>
        <w:tc>
          <w:tcPr>
            <w:tcW w:w="1803" w:type="dxa"/>
          </w:tcPr>
          <w:p w14:paraId="1D169B7E" w14:textId="7869C05E" w:rsidR="00901BA9" w:rsidRPr="00843CE2" w:rsidRDefault="000F5759" w:rsidP="009B2485">
            <w:pPr>
              <w:rPr>
                <w:lang w:val="en-SG"/>
              </w:rPr>
            </w:pPr>
            <w:r>
              <w:rPr>
                <w:lang w:val="en-SG"/>
              </w:rPr>
              <w:t>Chi Yuan</w:t>
            </w:r>
          </w:p>
        </w:tc>
        <w:tc>
          <w:tcPr>
            <w:tcW w:w="1803" w:type="dxa"/>
          </w:tcPr>
          <w:p w14:paraId="0757E29B" w14:textId="172AFF82" w:rsidR="00901BA9" w:rsidRPr="00843CE2" w:rsidRDefault="000F5759" w:rsidP="009B2485">
            <w:pPr>
              <w:rPr>
                <w:lang w:val="en-SG"/>
              </w:rPr>
            </w:pPr>
            <w:r>
              <w:rPr>
                <w:lang w:val="en-SG"/>
              </w:rPr>
              <w:t>Refactor Code</w:t>
            </w:r>
          </w:p>
        </w:tc>
        <w:tc>
          <w:tcPr>
            <w:tcW w:w="1803" w:type="dxa"/>
          </w:tcPr>
          <w:p w14:paraId="519CFFC4" w14:textId="517D3160" w:rsidR="00901BA9" w:rsidRPr="00843CE2" w:rsidRDefault="000F5759" w:rsidP="009B2485">
            <w:pPr>
              <w:rPr>
                <w:lang w:val="en-SG"/>
              </w:rPr>
            </w:pPr>
            <w:r>
              <w:rPr>
                <w:lang w:val="en-SG"/>
              </w:rPr>
              <w:t>Refactor Code to cater for error handling</w:t>
            </w:r>
          </w:p>
        </w:tc>
        <w:tc>
          <w:tcPr>
            <w:tcW w:w="1804" w:type="dxa"/>
          </w:tcPr>
          <w:p w14:paraId="0F0CE988" w14:textId="0B943E14" w:rsidR="00901BA9" w:rsidRPr="00843CE2" w:rsidRDefault="000F5759" w:rsidP="009B2485">
            <w:pPr>
              <w:rPr>
                <w:lang w:val="en-SG"/>
              </w:rPr>
            </w:pPr>
            <w:r>
              <w:rPr>
                <w:lang w:val="en-SG"/>
              </w:rPr>
              <w:t>Yes</w:t>
            </w:r>
          </w:p>
        </w:tc>
      </w:tr>
      <w:tr w:rsidR="00901BA9" w:rsidRPr="00843CE2" w14:paraId="240C0CD6" w14:textId="77777777" w:rsidTr="00843CE2">
        <w:trPr>
          <w:trHeight w:val="57"/>
        </w:trPr>
        <w:tc>
          <w:tcPr>
            <w:tcW w:w="1803" w:type="dxa"/>
          </w:tcPr>
          <w:p w14:paraId="1218E4D5" w14:textId="308A4BA2" w:rsidR="00901BA9" w:rsidRPr="00843CE2" w:rsidRDefault="000F5759" w:rsidP="009B2485">
            <w:pPr>
              <w:rPr>
                <w:lang w:val="en-SG"/>
              </w:rPr>
            </w:pPr>
            <w:r>
              <w:rPr>
                <w:lang w:val="en-SG"/>
              </w:rPr>
              <w:t>17 June 2024</w:t>
            </w:r>
          </w:p>
        </w:tc>
        <w:tc>
          <w:tcPr>
            <w:tcW w:w="1803" w:type="dxa"/>
          </w:tcPr>
          <w:p w14:paraId="600F8463" w14:textId="701FA5CE" w:rsidR="00901BA9" w:rsidRPr="00843CE2" w:rsidRDefault="000F5759" w:rsidP="009B2485">
            <w:pPr>
              <w:rPr>
                <w:lang w:val="en-SG"/>
              </w:rPr>
            </w:pPr>
            <w:r>
              <w:rPr>
                <w:lang w:val="en-SG"/>
              </w:rPr>
              <w:t>Soo Han</w:t>
            </w:r>
          </w:p>
        </w:tc>
        <w:tc>
          <w:tcPr>
            <w:tcW w:w="1803" w:type="dxa"/>
          </w:tcPr>
          <w:p w14:paraId="4E56AEF8" w14:textId="30B72F3D" w:rsidR="00901BA9" w:rsidRPr="00843CE2" w:rsidRDefault="000F5759" w:rsidP="009B2485">
            <w:pPr>
              <w:rPr>
                <w:lang w:val="en-SG"/>
              </w:rPr>
            </w:pPr>
            <w:r>
              <w:rPr>
                <w:lang w:val="en-SG"/>
              </w:rPr>
              <w:t>Add Individual Flow chart</w:t>
            </w:r>
          </w:p>
        </w:tc>
        <w:tc>
          <w:tcPr>
            <w:tcW w:w="1803" w:type="dxa"/>
          </w:tcPr>
          <w:p w14:paraId="6E83343C" w14:textId="09501AA9" w:rsidR="00901BA9" w:rsidRPr="00843CE2" w:rsidRDefault="000F5759" w:rsidP="009B2485">
            <w:pPr>
              <w:rPr>
                <w:lang w:val="en-SG"/>
              </w:rPr>
            </w:pPr>
            <w:r>
              <w:rPr>
                <w:lang w:val="en-SG"/>
              </w:rPr>
              <w:t>Add flow chart to every flow</w:t>
            </w:r>
          </w:p>
        </w:tc>
        <w:tc>
          <w:tcPr>
            <w:tcW w:w="1804" w:type="dxa"/>
          </w:tcPr>
          <w:p w14:paraId="3A77E153" w14:textId="469CED16" w:rsidR="00901BA9" w:rsidRPr="00843CE2" w:rsidRDefault="000F5759" w:rsidP="009B2485">
            <w:pPr>
              <w:rPr>
                <w:lang w:val="en-SG"/>
              </w:rPr>
            </w:pPr>
            <w:r>
              <w:rPr>
                <w:lang w:val="en-SG"/>
              </w:rPr>
              <w:t>Yes</w:t>
            </w:r>
          </w:p>
        </w:tc>
      </w:tr>
      <w:tr w:rsidR="00843CE2" w:rsidRPr="00843CE2" w14:paraId="30159BB9" w14:textId="77777777" w:rsidTr="00843CE2">
        <w:trPr>
          <w:trHeight w:val="57"/>
        </w:trPr>
        <w:tc>
          <w:tcPr>
            <w:tcW w:w="1803" w:type="dxa"/>
          </w:tcPr>
          <w:p w14:paraId="151FFB1C" w14:textId="5FAB6340" w:rsidR="00843CE2" w:rsidRPr="00843CE2" w:rsidRDefault="000F5759" w:rsidP="009B2485">
            <w:pPr>
              <w:rPr>
                <w:lang w:val="en-SG"/>
              </w:rPr>
            </w:pPr>
            <w:r>
              <w:rPr>
                <w:lang w:val="en-SG"/>
              </w:rPr>
              <w:t>18 June 2024</w:t>
            </w:r>
          </w:p>
        </w:tc>
        <w:tc>
          <w:tcPr>
            <w:tcW w:w="1803" w:type="dxa"/>
          </w:tcPr>
          <w:p w14:paraId="06F125CF" w14:textId="50374785" w:rsidR="00843CE2" w:rsidRPr="00843CE2" w:rsidRDefault="000F5759" w:rsidP="009B2485">
            <w:pPr>
              <w:rPr>
                <w:lang w:val="en-SG"/>
              </w:rPr>
            </w:pPr>
            <w:r>
              <w:rPr>
                <w:lang w:val="en-SG"/>
              </w:rPr>
              <w:t>Kai Siang</w:t>
            </w:r>
          </w:p>
        </w:tc>
        <w:tc>
          <w:tcPr>
            <w:tcW w:w="1803" w:type="dxa"/>
          </w:tcPr>
          <w:p w14:paraId="6C44385C" w14:textId="4CEEC2DE" w:rsidR="00843CE2" w:rsidRPr="00843CE2" w:rsidRDefault="000F5759" w:rsidP="009B2485">
            <w:pPr>
              <w:rPr>
                <w:lang w:val="en-SG"/>
              </w:rPr>
            </w:pPr>
            <w:r>
              <w:rPr>
                <w:lang w:val="en-SG"/>
              </w:rPr>
              <w:t>Refactor Code</w:t>
            </w:r>
          </w:p>
        </w:tc>
        <w:tc>
          <w:tcPr>
            <w:tcW w:w="1803" w:type="dxa"/>
          </w:tcPr>
          <w:p w14:paraId="10330A2D" w14:textId="64A561D5" w:rsidR="00843CE2" w:rsidRPr="00843CE2" w:rsidRDefault="000F5759" w:rsidP="009B2485">
            <w:pPr>
              <w:rPr>
                <w:lang w:val="en-SG"/>
              </w:rPr>
            </w:pPr>
            <w:r>
              <w:rPr>
                <w:lang w:val="en-SG"/>
              </w:rPr>
              <w:t>Refactor Code to accept lower case for course</w:t>
            </w:r>
          </w:p>
        </w:tc>
        <w:tc>
          <w:tcPr>
            <w:tcW w:w="1804" w:type="dxa"/>
          </w:tcPr>
          <w:p w14:paraId="111A1147" w14:textId="437B61A9" w:rsidR="00843CE2" w:rsidRPr="00843CE2" w:rsidRDefault="000F5759" w:rsidP="009B2485">
            <w:pPr>
              <w:rPr>
                <w:lang w:val="en-SG"/>
              </w:rPr>
            </w:pPr>
            <w:r>
              <w:rPr>
                <w:lang w:val="en-SG"/>
              </w:rPr>
              <w:t>Yes</w:t>
            </w:r>
          </w:p>
        </w:tc>
      </w:tr>
      <w:tr w:rsidR="000F5759" w:rsidRPr="00843CE2" w14:paraId="099CF355" w14:textId="77777777" w:rsidTr="00843CE2">
        <w:trPr>
          <w:trHeight w:val="57"/>
        </w:trPr>
        <w:tc>
          <w:tcPr>
            <w:tcW w:w="1803" w:type="dxa"/>
          </w:tcPr>
          <w:p w14:paraId="4803D442" w14:textId="0F253C9A" w:rsidR="000F5759" w:rsidRPr="00843CE2" w:rsidRDefault="000F5759" w:rsidP="000F5759">
            <w:pPr>
              <w:rPr>
                <w:lang w:val="en-SG"/>
              </w:rPr>
            </w:pPr>
            <w:r w:rsidRPr="00843CE2">
              <w:rPr>
                <w:lang w:val="en-SG"/>
              </w:rPr>
              <w:t>23 June 2024</w:t>
            </w:r>
          </w:p>
        </w:tc>
        <w:tc>
          <w:tcPr>
            <w:tcW w:w="1803" w:type="dxa"/>
          </w:tcPr>
          <w:p w14:paraId="55F2CFD3" w14:textId="229299CB" w:rsidR="000F5759" w:rsidRPr="00843CE2" w:rsidRDefault="000F5759" w:rsidP="000F5759">
            <w:pPr>
              <w:rPr>
                <w:lang w:val="en-SG"/>
              </w:rPr>
            </w:pPr>
            <w:r w:rsidRPr="00843CE2">
              <w:rPr>
                <w:lang w:val="en-SG"/>
              </w:rPr>
              <w:t>Siew La</w:t>
            </w:r>
          </w:p>
        </w:tc>
        <w:tc>
          <w:tcPr>
            <w:tcW w:w="1803" w:type="dxa"/>
          </w:tcPr>
          <w:p w14:paraId="5F1BC86A" w14:textId="6D22C86A" w:rsidR="000F5759" w:rsidRPr="00843CE2" w:rsidRDefault="000F5759" w:rsidP="000F5759">
            <w:pPr>
              <w:rPr>
                <w:lang w:val="en-SG"/>
              </w:rPr>
            </w:pPr>
            <w:r w:rsidRPr="00843CE2">
              <w:rPr>
                <w:lang w:val="en-SG"/>
              </w:rPr>
              <w:t>UML Diagram</w:t>
            </w:r>
          </w:p>
        </w:tc>
        <w:tc>
          <w:tcPr>
            <w:tcW w:w="1803" w:type="dxa"/>
          </w:tcPr>
          <w:p w14:paraId="47E46086" w14:textId="6A6F6D86" w:rsidR="000F5759" w:rsidRPr="00843CE2" w:rsidRDefault="000F5759" w:rsidP="000F5759">
            <w:pPr>
              <w:rPr>
                <w:lang w:val="en-SG"/>
              </w:rPr>
            </w:pPr>
            <w:r w:rsidRPr="00843CE2">
              <w:rPr>
                <w:lang w:val="en-SG"/>
              </w:rPr>
              <w:t>Draw UML Diagram</w:t>
            </w:r>
          </w:p>
        </w:tc>
        <w:tc>
          <w:tcPr>
            <w:tcW w:w="1804" w:type="dxa"/>
          </w:tcPr>
          <w:p w14:paraId="1F57E29A" w14:textId="4FC99C33" w:rsidR="000F5759" w:rsidRPr="00843CE2" w:rsidRDefault="000F5759" w:rsidP="000F5759">
            <w:pPr>
              <w:rPr>
                <w:lang w:val="en-SG"/>
              </w:rPr>
            </w:pPr>
            <w:r w:rsidRPr="00843CE2">
              <w:rPr>
                <w:lang w:val="en-SG"/>
              </w:rPr>
              <w:t>Yes</w:t>
            </w:r>
          </w:p>
        </w:tc>
      </w:tr>
      <w:tr w:rsidR="000F5759" w:rsidRPr="00843CE2" w14:paraId="05BF4593" w14:textId="77777777" w:rsidTr="00843CE2">
        <w:trPr>
          <w:trHeight w:val="57"/>
        </w:trPr>
        <w:tc>
          <w:tcPr>
            <w:tcW w:w="1803" w:type="dxa"/>
          </w:tcPr>
          <w:p w14:paraId="50366F61" w14:textId="7B249707" w:rsidR="000F5759" w:rsidRPr="00843CE2" w:rsidRDefault="00C955A7" w:rsidP="000F5759">
            <w:pPr>
              <w:rPr>
                <w:lang w:val="en-SG"/>
              </w:rPr>
            </w:pPr>
            <w:r>
              <w:rPr>
                <w:lang w:val="en-SG"/>
              </w:rPr>
              <w:t>23 June 2024</w:t>
            </w:r>
          </w:p>
        </w:tc>
        <w:tc>
          <w:tcPr>
            <w:tcW w:w="1803" w:type="dxa"/>
          </w:tcPr>
          <w:p w14:paraId="535BB9BF" w14:textId="7B2DA21A" w:rsidR="000F5759" w:rsidRPr="00843CE2" w:rsidRDefault="00C955A7" w:rsidP="000F5759">
            <w:pPr>
              <w:rPr>
                <w:lang w:val="en-SG"/>
              </w:rPr>
            </w:pPr>
            <w:r>
              <w:rPr>
                <w:lang w:val="en-SG"/>
              </w:rPr>
              <w:t>Siew La</w:t>
            </w:r>
          </w:p>
        </w:tc>
        <w:tc>
          <w:tcPr>
            <w:tcW w:w="1803" w:type="dxa"/>
          </w:tcPr>
          <w:p w14:paraId="00F1C89B" w14:textId="4A0D6ADE" w:rsidR="000F5759" w:rsidRPr="00843CE2" w:rsidRDefault="00C955A7" w:rsidP="000F5759">
            <w:pPr>
              <w:rPr>
                <w:lang w:val="en-SG"/>
              </w:rPr>
            </w:pPr>
            <w:r>
              <w:rPr>
                <w:lang w:val="en-SG"/>
              </w:rPr>
              <w:t xml:space="preserve">Linked List for </w:t>
            </w:r>
            <w:proofErr w:type="spellStart"/>
            <w:r>
              <w:rPr>
                <w:lang w:val="en-SG"/>
              </w:rPr>
              <w:t>StudentList</w:t>
            </w:r>
            <w:proofErr w:type="spellEnd"/>
          </w:p>
        </w:tc>
        <w:tc>
          <w:tcPr>
            <w:tcW w:w="1803" w:type="dxa"/>
          </w:tcPr>
          <w:p w14:paraId="56A98B38" w14:textId="717AB251" w:rsidR="000F5759" w:rsidRPr="00843CE2" w:rsidRDefault="00C955A7" w:rsidP="000F5759">
            <w:pPr>
              <w:rPr>
                <w:lang w:val="en-SG"/>
              </w:rPr>
            </w:pPr>
            <w:r>
              <w:rPr>
                <w:lang w:val="en-SG"/>
              </w:rPr>
              <w:t xml:space="preserve">Draw linked list for </w:t>
            </w:r>
            <w:proofErr w:type="spellStart"/>
            <w:r>
              <w:rPr>
                <w:lang w:val="en-SG"/>
              </w:rPr>
              <w:t>StudentList</w:t>
            </w:r>
            <w:proofErr w:type="spellEnd"/>
            <w:r>
              <w:rPr>
                <w:lang w:val="en-SG"/>
              </w:rPr>
              <w:t xml:space="preserve"> </w:t>
            </w:r>
          </w:p>
        </w:tc>
        <w:tc>
          <w:tcPr>
            <w:tcW w:w="1804" w:type="dxa"/>
          </w:tcPr>
          <w:p w14:paraId="414EC3ED" w14:textId="445B72B6" w:rsidR="000F5759" w:rsidRPr="00843CE2" w:rsidRDefault="00C955A7" w:rsidP="000F5759">
            <w:pPr>
              <w:rPr>
                <w:lang w:val="en-SG"/>
              </w:rPr>
            </w:pPr>
            <w:r>
              <w:rPr>
                <w:lang w:val="en-SG"/>
              </w:rPr>
              <w:t>Yes</w:t>
            </w:r>
          </w:p>
        </w:tc>
      </w:tr>
      <w:tr w:rsidR="00C955A7" w:rsidRPr="00843CE2" w14:paraId="1330D5FA" w14:textId="77777777" w:rsidTr="00843CE2">
        <w:trPr>
          <w:trHeight w:val="57"/>
        </w:trPr>
        <w:tc>
          <w:tcPr>
            <w:tcW w:w="1803" w:type="dxa"/>
          </w:tcPr>
          <w:p w14:paraId="15DCD027" w14:textId="77777777" w:rsidR="00C955A7" w:rsidRPr="00843CE2" w:rsidRDefault="00C955A7" w:rsidP="00C955A7">
            <w:pPr>
              <w:rPr>
                <w:lang w:val="en-SG"/>
              </w:rPr>
            </w:pPr>
          </w:p>
        </w:tc>
        <w:tc>
          <w:tcPr>
            <w:tcW w:w="1803" w:type="dxa"/>
          </w:tcPr>
          <w:p w14:paraId="532A210A" w14:textId="77777777" w:rsidR="00C955A7" w:rsidRPr="00843CE2" w:rsidRDefault="00C955A7" w:rsidP="00C955A7">
            <w:pPr>
              <w:rPr>
                <w:lang w:val="en-SG"/>
              </w:rPr>
            </w:pPr>
          </w:p>
        </w:tc>
        <w:tc>
          <w:tcPr>
            <w:tcW w:w="1803" w:type="dxa"/>
          </w:tcPr>
          <w:p w14:paraId="1242514E" w14:textId="192E9F01" w:rsidR="00C955A7" w:rsidRPr="00843CE2" w:rsidRDefault="00C955A7" w:rsidP="00C955A7">
            <w:pPr>
              <w:rPr>
                <w:lang w:val="en-SG"/>
              </w:rPr>
            </w:pPr>
            <w:r>
              <w:rPr>
                <w:lang w:val="en-SG"/>
              </w:rPr>
              <w:t xml:space="preserve">Linked List for </w:t>
            </w:r>
            <w:proofErr w:type="spellStart"/>
            <w:r>
              <w:rPr>
                <w:lang w:val="en-SG"/>
              </w:rPr>
              <w:t>CourseList</w:t>
            </w:r>
            <w:proofErr w:type="spellEnd"/>
          </w:p>
        </w:tc>
        <w:tc>
          <w:tcPr>
            <w:tcW w:w="1803" w:type="dxa"/>
          </w:tcPr>
          <w:p w14:paraId="1535DA8E" w14:textId="7EAC1A2D" w:rsidR="00C955A7" w:rsidRPr="00843CE2" w:rsidRDefault="00C955A7" w:rsidP="00C955A7">
            <w:pPr>
              <w:rPr>
                <w:lang w:val="en-SG"/>
              </w:rPr>
            </w:pPr>
            <w:r>
              <w:rPr>
                <w:lang w:val="en-SG"/>
              </w:rPr>
              <w:t xml:space="preserve">Draw </w:t>
            </w:r>
            <w:r>
              <w:rPr>
                <w:lang w:val="en-SG"/>
              </w:rPr>
              <w:t>linked</w:t>
            </w:r>
            <w:r>
              <w:rPr>
                <w:lang w:val="en-SG"/>
              </w:rPr>
              <w:t xml:space="preserve"> list for </w:t>
            </w:r>
            <w:proofErr w:type="spellStart"/>
            <w:r>
              <w:rPr>
                <w:lang w:val="en-SG"/>
              </w:rPr>
              <w:t>CourseList</w:t>
            </w:r>
            <w:proofErr w:type="spellEnd"/>
          </w:p>
        </w:tc>
        <w:tc>
          <w:tcPr>
            <w:tcW w:w="1804" w:type="dxa"/>
          </w:tcPr>
          <w:p w14:paraId="4E0E3C6C" w14:textId="77777777" w:rsidR="00C955A7" w:rsidRPr="00843CE2" w:rsidRDefault="00C955A7" w:rsidP="00C955A7">
            <w:pPr>
              <w:rPr>
                <w:lang w:val="en-SG"/>
              </w:rPr>
            </w:pPr>
          </w:p>
        </w:tc>
      </w:tr>
      <w:tr w:rsidR="00C955A7" w:rsidRPr="00843CE2" w14:paraId="548F48F4" w14:textId="77777777" w:rsidTr="00843CE2">
        <w:trPr>
          <w:trHeight w:val="57"/>
        </w:trPr>
        <w:tc>
          <w:tcPr>
            <w:tcW w:w="1803" w:type="dxa"/>
          </w:tcPr>
          <w:p w14:paraId="538D8A05" w14:textId="77777777" w:rsidR="00C955A7" w:rsidRPr="00843CE2" w:rsidRDefault="00C955A7" w:rsidP="00C955A7">
            <w:pPr>
              <w:rPr>
                <w:lang w:val="en-SG"/>
              </w:rPr>
            </w:pPr>
          </w:p>
        </w:tc>
        <w:tc>
          <w:tcPr>
            <w:tcW w:w="1803" w:type="dxa"/>
          </w:tcPr>
          <w:p w14:paraId="77F4D67A" w14:textId="77777777" w:rsidR="00C955A7" w:rsidRPr="00843CE2" w:rsidRDefault="00C955A7" w:rsidP="00C955A7">
            <w:pPr>
              <w:rPr>
                <w:lang w:val="en-SG"/>
              </w:rPr>
            </w:pPr>
          </w:p>
        </w:tc>
        <w:tc>
          <w:tcPr>
            <w:tcW w:w="1803" w:type="dxa"/>
          </w:tcPr>
          <w:p w14:paraId="06D4FF69" w14:textId="03D3B223" w:rsidR="00C955A7" w:rsidRPr="00843CE2" w:rsidRDefault="00C955A7" w:rsidP="00C955A7">
            <w:pPr>
              <w:rPr>
                <w:lang w:val="en-SG"/>
              </w:rPr>
            </w:pPr>
            <w:r>
              <w:rPr>
                <w:lang w:val="en-SG"/>
              </w:rPr>
              <w:t>Queue for waitlist</w:t>
            </w:r>
          </w:p>
        </w:tc>
        <w:tc>
          <w:tcPr>
            <w:tcW w:w="1803" w:type="dxa"/>
          </w:tcPr>
          <w:p w14:paraId="345700A3" w14:textId="11439C5D" w:rsidR="00C955A7" w:rsidRPr="00843CE2" w:rsidRDefault="00C955A7" w:rsidP="00C955A7">
            <w:pPr>
              <w:rPr>
                <w:lang w:val="en-SG"/>
              </w:rPr>
            </w:pPr>
            <w:r>
              <w:rPr>
                <w:lang w:val="en-SG"/>
              </w:rPr>
              <w:t>Draw Queue illustration for waitlist</w:t>
            </w:r>
          </w:p>
        </w:tc>
        <w:tc>
          <w:tcPr>
            <w:tcW w:w="1804" w:type="dxa"/>
          </w:tcPr>
          <w:p w14:paraId="08C04E7A" w14:textId="77777777" w:rsidR="00C955A7" w:rsidRPr="00843CE2" w:rsidRDefault="00C955A7" w:rsidP="00C955A7">
            <w:pPr>
              <w:rPr>
                <w:lang w:val="en-SG"/>
              </w:rPr>
            </w:pPr>
          </w:p>
        </w:tc>
      </w:tr>
      <w:tr w:rsidR="00C955A7" w:rsidRPr="00843CE2" w14:paraId="33B612D0" w14:textId="77777777" w:rsidTr="00843CE2">
        <w:trPr>
          <w:trHeight w:val="57"/>
        </w:trPr>
        <w:tc>
          <w:tcPr>
            <w:tcW w:w="1803" w:type="dxa"/>
          </w:tcPr>
          <w:p w14:paraId="17EEA00B" w14:textId="77777777" w:rsidR="00C955A7" w:rsidRPr="00843CE2" w:rsidRDefault="00C955A7" w:rsidP="00C955A7">
            <w:pPr>
              <w:rPr>
                <w:lang w:val="en-SG"/>
              </w:rPr>
            </w:pPr>
          </w:p>
        </w:tc>
        <w:tc>
          <w:tcPr>
            <w:tcW w:w="1803" w:type="dxa"/>
          </w:tcPr>
          <w:p w14:paraId="387E92F3" w14:textId="77777777" w:rsidR="00C955A7" w:rsidRPr="00843CE2" w:rsidRDefault="00C955A7" w:rsidP="00C955A7">
            <w:pPr>
              <w:rPr>
                <w:lang w:val="en-SG"/>
              </w:rPr>
            </w:pPr>
          </w:p>
        </w:tc>
        <w:tc>
          <w:tcPr>
            <w:tcW w:w="1803" w:type="dxa"/>
          </w:tcPr>
          <w:p w14:paraId="6AD83CA8" w14:textId="26C627DA" w:rsidR="00C955A7" w:rsidRPr="00843CE2" w:rsidRDefault="00F05A78" w:rsidP="00C955A7">
            <w:pPr>
              <w:rPr>
                <w:lang w:val="en-SG"/>
              </w:rPr>
            </w:pPr>
            <w:r>
              <w:rPr>
                <w:lang w:val="en-SG"/>
              </w:rPr>
              <w:t>Explain UML Diagram</w:t>
            </w:r>
          </w:p>
        </w:tc>
        <w:tc>
          <w:tcPr>
            <w:tcW w:w="1803" w:type="dxa"/>
          </w:tcPr>
          <w:p w14:paraId="049BE4B5" w14:textId="3005EF14" w:rsidR="00C955A7" w:rsidRPr="00843CE2" w:rsidRDefault="00F05A78" w:rsidP="00C955A7">
            <w:pPr>
              <w:rPr>
                <w:lang w:val="en-SG"/>
              </w:rPr>
            </w:pPr>
            <w:r>
              <w:rPr>
                <w:lang w:val="en-SG"/>
              </w:rPr>
              <w:t>Elaborate on the UML Diagram</w:t>
            </w:r>
          </w:p>
        </w:tc>
        <w:tc>
          <w:tcPr>
            <w:tcW w:w="1804" w:type="dxa"/>
          </w:tcPr>
          <w:p w14:paraId="6BA1A7FA" w14:textId="77777777" w:rsidR="00C955A7" w:rsidRPr="00843CE2" w:rsidRDefault="00C955A7" w:rsidP="00C955A7">
            <w:pPr>
              <w:rPr>
                <w:lang w:val="en-SG"/>
              </w:rPr>
            </w:pPr>
          </w:p>
        </w:tc>
      </w:tr>
      <w:tr w:rsidR="00C955A7" w:rsidRPr="00843CE2" w14:paraId="4B1C57AF" w14:textId="77777777" w:rsidTr="00843CE2">
        <w:trPr>
          <w:trHeight w:val="57"/>
        </w:trPr>
        <w:tc>
          <w:tcPr>
            <w:tcW w:w="1803" w:type="dxa"/>
          </w:tcPr>
          <w:p w14:paraId="09A231DC" w14:textId="77777777" w:rsidR="00C955A7" w:rsidRPr="00843CE2" w:rsidRDefault="00C955A7" w:rsidP="00C955A7">
            <w:pPr>
              <w:rPr>
                <w:lang w:val="en-SG"/>
              </w:rPr>
            </w:pPr>
          </w:p>
        </w:tc>
        <w:tc>
          <w:tcPr>
            <w:tcW w:w="1803" w:type="dxa"/>
          </w:tcPr>
          <w:p w14:paraId="2E5F8A02" w14:textId="77777777" w:rsidR="00C955A7" w:rsidRPr="00843CE2" w:rsidRDefault="00C955A7" w:rsidP="00C955A7">
            <w:pPr>
              <w:rPr>
                <w:lang w:val="en-SG"/>
              </w:rPr>
            </w:pPr>
          </w:p>
        </w:tc>
        <w:tc>
          <w:tcPr>
            <w:tcW w:w="1803" w:type="dxa"/>
          </w:tcPr>
          <w:p w14:paraId="223E3456" w14:textId="77777777" w:rsidR="00C955A7" w:rsidRPr="00843CE2" w:rsidRDefault="00C955A7" w:rsidP="00C955A7">
            <w:pPr>
              <w:rPr>
                <w:lang w:val="en-SG"/>
              </w:rPr>
            </w:pPr>
          </w:p>
        </w:tc>
        <w:tc>
          <w:tcPr>
            <w:tcW w:w="1803" w:type="dxa"/>
          </w:tcPr>
          <w:p w14:paraId="476A9744" w14:textId="77777777" w:rsidR="00C955A7" w:rsidRPr="00843CE2" w:rsidRDefault="00C955A7" w:rsidP="00C955A7">
            <w:pPr>
              <w:rPr>
                <w:lang w:val="en-SG"/>
              </w:rPr>
            </w:pPr>
          </w:p>
        </w:tc>
        <w:tc>
          <w:tcPr>
            <w:tcW w:w="1804" w:type="dxa"/>
          </w:tcPr>
          <w:p w14:paraId="5F39E53E" w14:textId="77777777" w:rsidR="00C955A7" w:rsidRPr="00843CE2" w:rsidRDefault="00C955A7" w:rsidP="00C955A7">
            <w:pPr>
              <w:rPr>
                <w:lang w:val="en-SG"/>
              </w:rPr>
            </w:pPr>
          </w:p>
        </w:tc>
      </w:tr>
      <w:tr w:rsidR="00C955A7" w:rsidRPr="00843CE2" w14:paraId="6873F0DD" w14:textId="77777777" w:rsidTr="00843CE2">
        <w:trPr>
          <w:trHeight w:val="57"/>
        </w:trPr>
        <w:tc>
          <w:tcPr>
            <w:tcW w:w="1803" w:type="dxa"/>
          </w:tcPr>
          <w:p w14:paraId="6FE0656D" w14:textId="77777777" w:rsidR="00C955A7" w:rsidRPr="00843CE2" w:rsidRDefault="00C955A7" w:rsidP="00C955A7">
            <w:pPr>
              <w:rPr>
                <w:lang w:val="en-SG"/>
              </w:rPr>
            </w:pPr>
          </w:p>
        </w:tc>
        <w:tc>
          <w:tcPr>
            <w:tcW w:w="1803" w:type="dxa"/>
          </w:tcPr>
          <w:p w14:paraId="0E9FFB30" w14:textId="77777777" w:rsidR="00C955A7" w:rsidRPr="00843CE2" w:rsidRDefault="00C955A7" w:rsidP="00C955A7">
            <w:pPr>
              <w:rPr>
                <w:lang w:val="en-SG"/>
              </w:rPr>
            </w:pPr>
          </w:p>
        </w:tc>
        <w:tc>
          <w:tcPr>
            <w:tcW w:w="1803" w:type="dxa"/>
          </w:tcPr>
          <w:p w14:paraId="2A742C31" w14:textId="77777777" w:rsidR="00C955A7" w:rsidRPr="00843CE2" w:rsidRDefault="00C955A7" w:rsidP="00C955A7">
            <w:pPr>
              <w:rPr>
                <w:lang w:val="en-SG"/>
              </w:rPr>
            </w:pPr>
          </w:p>
        </w:tc>
        <w:tc>
          <w:tcPr>
            <w:tcW w:w="1803" w:type="dxa"/>
          </w:tcPr>
          <w:p w14:paraId="45D01FC7" w14:textId="77777777" w:rsidR="00C955A7" w:rsidRPr="00843CE2" w:rsidRDefault="00C955A7" w:rsidP="00C955A7">
            <w:pPr>
              <w:rPr>
                <w:lang w:val="en-SG"/>
              </w:rPr>
            </w:pPr>
          </w:p>
        </w:tc>
        <w:tc>
          <w:tcPr>
            <w:tcW w:w="1804" w:type="dxa"/>
          </w:tcPr>
          <w:p w14:paraId="5C5FF62D" w14:textId="77777777" w:rsidR="00C955A7" w:rsidRPr="00843CE2" w:rsidRDefault="00C955A7" w:rsidP="00C955A7">
            <w:pPr>
              <w:rPr>
                <w:lang w:val="en-SG"/>
              </w:rPr>
            </w:pPr>
          </w:p>
        </w:tc>
      </w:tr>
    </w:tbl>
    <w:p w14:paraId="7D5545DB" w14:textId="77777777" w:rsidR="00901BA9" w:rsidRPr="00843CE2" w:rsidRDefault="00901BA9" w:rsidP="009B2485">
      <w:pPr>
        <w:rPr>
          <w:lang w:val="en-SG"/>
        </w:rPr>
      </w:pPr>
    </w:p>
    <w:p w14:paraId="4B65D3C6" w14:textId="77777777" w:rsidR="009B2485" w:rsidRPr="00843CE2" w:rsidRDefault="009B2485" w:rsidP="009B2485">
      <w:r w:rsidRPr="00843CE2">
        <w:rPr>
          <w:b/>
          <w:bCs/>
          <w:sz w:val="28"/>
          <w:szCs w:val="32"/>
        </w:rPr>
        <w:br/>
      </w:r>
    </w:p>
    <w:p w14:paraId="1C7A3E74" w14:textId="77777777" w:rsidR="009B2485" w:rsidRPr="00843CE2" w:rsidRDefault="009B2485" w:rsidP="009B2485">
      <w:pPr>
        <w:jc w:val="center"/>
      </w:pPr>
    </w:p>
    <w:p w14:paraId="18BAB4B8" w14:textId="77777777" w:rsidR="009B2485" w:rsidRPr="00843CE2" w:rsidRDefault="009B2485" w:rsidP="009B2485"/>
    <w:p w14:paraId="4DB3C2BF" w14:textId="77777777" w:rsidR="009B2485" w:rsidRPr="00843CE2" w:rsidRDefault="009B2485" w:rsidP="009B2485"/>
    <w:p w14:paraId="0442F34E" w14:textId="77777777" w:rsidR="009B2485" w:rsidRPr="00843CE2" w:rsidRDefault="009B2485" w:rsidP="009B2485"/>
    <w:p w14:paraId="177CA99E" w14:textId="77777777" w:rsidR="009B2485" w:rsidRPr="00843CE2" w:rsidRDefault="009B2485" w:rsidP="009B2485"/>
    <w:p w14:paraId="2483C14E" w14:textId="77777777" w:rsidR="009B2485" w:rsidRPr="00843CE2" w:rsidRDefault="009B2485" w:rsidP="009B2485"/>
    <w:p w14:paraId="6D9B9BEF" w14:textId="77777777" w:rsidR="009A5C46" w:rsidRPr="00843CE2" w:rsidRDefault="009A5C46"/>
    <w:sectPr w:rsidR="009A5C46" w:rsidRPr="00843CE2"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5"/>
    <w:rsid w:val="00067E65"/>
    <w:rsid w:val="000C7A65"/>
    <w:rsid w:val="000D25EB"/>
    <w:rsid w:val="000F19E7"/>
    <w:rsid w:val="000F5759"/>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05EF"/>
    <w:rsid w:val="004F2709"/>
    <w:rsid w:val="00511501"/>
    <w:rsid w:val="0058159D"/>
    <w:rsid w:val="00667D74"/>
    <w:rsid w:val="00792CA6"/>
    <w:rsid w:val="007D0BE2"/>
    <w:rsid w:val="007D2C61"/>
    <w:rsid w:val="00843CE2"/>
    <w:rsid w:val="00901BA9"/>
    <w:rsid w:val="009132FC"/>
    <w:rsid w:val="009A5974"/>
    <w:rsid w:val="009A5C46"/>
    <w:rsid w:val="009B2485"/>
    <w:rsid w:val="00A02E29"/>
    <w:rsid w:val="00A971B6"/>
    <w:rsid w:val="00B12003"/>
    <w:rsid w:val="00C955A7"/>
    <w:rsid w:val="00CE61EA"/>
    <w:rsid w:val="00D21738"/>
    <w:rsid w:val="00D61FC4"/>
    <w:rsid w:val="00DB1B3E"/>
    <w:rsid w:val="00E35728"/>
    <w:rsid w:val="00E942F9"/>
    <w:rsid w:val="00ED0CB3"/>
    <w:rsid w:val="00ED4F94"/>
    <w:rsid w:val="00F05A78"/>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26</TotalTime>
  <Pages>9</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15</cp:revision>
  <dcterms:created xsi:type="dcterms:W3CDTF">2024-06-22T12:20:00Z</dcterms:created>
  <dcterms:modified xsi:type="dcterms:W3CDTF">2024-06-23T11:25:00Z</dcterms:modified>
</cp:coreProperties>
</file>